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306"/>
      </w:tblGrid>
      <w:tr w:rsidR="00D32CF7" w14:paraId="3913EB08" w14:textId="77777777" w:rsidTr="00D32CF7">
        <w:trPr>
          <w:trHeight w:val="2880"/>
          <w:jc w:val="center"/>
        </w:trPr>
        <w:tc>
          <w:tcPr>
            <w:tcW w:w="5000" w:type="pct"/>
            <w:hideMark/>
          </w:tcPr>
          <w:p w14:paraId="00117721" w14:textId="77777777" w:rsidR="00D32CF7" w:rsidRDefault="009B3839">
            <w:pPr>
              <w:pStyle w:val="aa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 w:rsidRPr="00EF1512">
              <w:rPr>
                <w:rFonts w:asciiTheme="majorHAnsi" w:eastAsiaTheme="majorEastAsia" w:hAnsiTheme="majorHAnsi" w:cstheme="majorBidi"/>
                <w:cap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583A5D" wp14:editId="0AC3D316">
                      <wp:simplePos x="0" y="0"/>
                      <wp:positionH relativeFrom="column">
                        <wp:posOffset>-482600</wp:posOffset>
                      </wp:positionH>
                      <wp:positionV relativeFrom="paragraph">
                        <wp:posOffset>-25400</wp:posOffset>
                      </wp:positionV>
                      <wp:extent cx="3905250" cy="1403985"/>
                      <wp:effectExtent l="0" t="0" r="0" b="6350"/>
                      <wp:wrapNone/>
                      <wp:docPr id="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525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63C21B" w14:textId="26ACFB79" w:rsidR="00C80843" w:rsidRDefault="00C80843" w:rsidP="00E4158D">
                                  <w:pPr>
                                    <w:ind w:firstLine="48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版本号：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XQGGSMS</w:t>
                                  </w:r>
                                  <w:r w:rsidRPr="00A654DE">
                                    <w:t>-</w:t>
                                  </w:r>
                                  <w:r w:rsidR="001F1F98">
                                    <w:t>ZNHCS</w:t>
                                  </w:r>
                                  <w:r w:rsidRPr="00A654DE">
                                    <w:t>-WJJXFWD-20200</w:t>
                                  </w:r>
                                  <w:r w:rsidR="001F1F98">
                                    <w:t>4</w:t>
                                  </w:r>
                                  <w:r w:rsidRPr="00A654DE">
                                    <w:t>1</w:t>
                                  </w:r>
                                  <w:r w:rsidR="001F1F98"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3583A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-38pt;margin-top:-2pt;width:307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" stroked="f">
                      <v:textbox style="mso-fit-shape-to-text:t">
                        <w:txbxContent>
                          <w:p w14:paraId="3863C21B" w14:textId="26ACFB79" w:rsidR="00C80843" w:rsidRDefault="00C80843" w:rsidP="00E4158D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版本号：</w:t>
                            </w:r>
                            <w:r>
                              <w:rPr>
                                <w:rFonts w:hint="eastAsia"/>
                              </w:rPr>
                              <w:t>XQGGSMS</w:t>
                            </w:r>
                            <w:r w:rsidRPr="00A654DE">
                              <w:t>-</w:t>
                            </w:r>
                            <w:r w:rsidR="001F1F98">
                              <w:t>ZNHCS</w:t>
                            </w:r>
                            <w:r w:rsidRPr="00A654DE">
                              <w:t>-WJJXFWD-20200</w:t>
                            </w:r>
                            <w:r w:rsidR="001F1F98">
                              <w:t>4</w:t>
                            </w:r>
                            <w:r w:rsidRPr="00A654DE">
                              <w:t>1</w:t>
                            </w:r>
                            <w:r w:rsidR="001F1F98"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2C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85A98B" wp14:editId="43C5F5F7">
                      <wp:simplePos x="0" y="0"/>
                      <wp:positionH relativeFrom="column">
                        <wp:posOffset>3165475</wp:posOffset>
                      </wp:positionH>
                      <wp:positionV relativeFrom="paragraph">
                        <wp:posOffset>17145</wp:posOffset>
                      </wp:positionV>
                      <wp:extent cx="1456055" cy="325120"/>
                      <wp:effectExtent l="0" t="0" r="5080" b="0"/>
                      <wp:wrapNone/>
                      <wp:docPr id="307" name="文本框 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4560" cy="330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F967CA" w14:textId="77777777" w:rsidR="00C80843" w:rsidRDefault="00C80843" w:rsidP="007F0563">
                                  <w:pPr>
                                    <w:ind w:firstLine="560"/>
                                    <w:jc w:val="right"/>
                                    <w:rPr>
                                      <w:rFonts w:ascii="黑体" w:eastAsia="黑体" w:hAnsi="黑体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hint="eastAsia"/>
                                      <w:sz w:val="28"/>
                                    </w:rPr>
                                    <w:t>密级：非密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585A98B" id="文本框 307" o:spid="_x0000_s1027" type="#_x0000_t202" style="position:absolute;left:0;text-align:left;margin-left:249.25pt;margin-top:1.35pt;width:114.65pt;height:25.6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" stroked="f">
                      <v:textbox style="mso-fit-shape-to-text:t">
                        <w:txbxContent>
                          <w:p w14:paraId="1DF967CA" w14:textId="77777777" w:rsidR="00C80843" w:rsidRDefault="00C80843" w:rsidP="007F0563">
                            <w:pPr>
                              <w:ind w:firstLine="560"/>
                              <w:jc w:val="right"/>
                              <w:rPr>
                                <w:rFonts w:ascii="黑体" w:eastAsia="黑体" w:hAnsi="黑体"/>
                                <w:sz w:val="28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28"/>
                              </w:rPr>
                              <w:t>密级：非密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32CF7" w14:paraId="5BB90587" w14:textId="77777777" w:rsidTr="00D32CF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72"/>
              <w:szCs w:val="80"/>
            </w:rPr>
            <w:alias w:val="标题"/>
            <w:id w:val="15524250"/>
            <w:placeholder>
              <w:docPart w:val="C5A550E1EDD1464195B7C4D47D88BCF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nil"/>
                  <w:left w:val="nil"/>
                  <w:bottom w:val="single" w:sz="4" w:space="0" w:color="4F81BD" w:themeColor="accent1"/>
                  <w:right w:val="nil"/>
                </w:tcBorders>
                <w:vAlign w:val="center"/>
                <w:hideMark/>
              </w:tcPr>
              <w:p w14:paraId="4C2C54AB" w14:textId="77777777" w:rsidR="00D32CF7" w:rsidRDefault="00D32CF7">
                <w:pPr>
                  <w:pStyle w:val="aa"/>
                  <w:jc w:val="center"/>
                  <w:rPr>
                    <w:rFonts w:asciiTheme="majorHAnsi" w:eastAsiaTheme="majorEastAsia" w:hAnsiTheme="majorHAnsi" w:cstheme="majorBidi"/>
                    <w:sz w:val="72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72"/>
                    <w:szCs w:val="80"/>
                  </w:rPr>
                  <w:t>需求规格说明书</w:t>
                </w:r>
              </w:p>
            </w:tc>
          </w:sdtContent>
        </w:sdt>
      </w:tr>
      <w:tr w:rsidR="00D32CF7" w14:paraId="37E457FB" w14:textId="77777777" w:rsidTr="00D32CF7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 w:hint="eastAsia"/>
              <w:sz w:val="52"/>
              <w:szCs w:val="44"/>
            </w:rPr>
            <w:alias w:val="副标题"/>
            <w:id w:val="15524255"/>
            <w:placeholder>
              <w:docPart w:val="8841224CBBF64478AB2546E3D1102E6F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  <w:left w:val="nil"/>
                  <w:bottom w:val="nil"/>
                  <w:right w:val="nil"/>
                </w:tcBorders>
                <w:vAlign w:val="center"/>
                <w:hideMark/>
              </w:tcPr>
              <w:p w14:paraId="6415EAFA" w14:textId="77777777" w:rsidR="00D32CF7" w:rsidRDefault="0025422C" w:rsidP="0025422C">
                <w:pPr>
                  <w:pStyle w:val="aa"/>
                  <w:jc w:val="center"/>
                  <w:rPr>
                    <w:rFonts w:asciiTheme="majorHAnsi" w:eastAsiaTheme="majorEastAsia" w:hAnsiTheme="majorHAnsi" w:cstheme="majorBidi"/>
                    <w:sz w:val="52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52"/>
                    <w:szCs w:val="44"/>
                  </w:rPr>
                  <w:t>文件解析服务端模块</w:t>
                </w:r>
              </w:p>
            </w:tc>
          </w:sdtContent>
        </w:sdt>
      </w:tr>
      <w:tr w:rsidR="00D32CF7" w14:paraId="57BE96CD" w14:textId="77777777" w:rsidTr="00D32CF7">
        <w:trPr>
          <w:trHeight w:val="360"/>
          <w:jc w:val="center"/>
        </w:trPr>
        <w:tc>
          <w:tcPr>
            <w:tcW w:w="5000" w:type="pct"/>
            <w:vAlign w:val="center"/>
          </w:tcPr>
          <w:p w14:paraId="4E1005E2" w14:textId="77777777" w:rsidR="00D32CF7" w:rsidRDefault="00D32CF7">
            <w:pPr>
              <w:pStyle w:val="aa"/>
              <w:jc w:val="center"/>
            </w:pPr>
          </w:p>
        </w:tc>
      </w:tr>
      <w:tr w:rsidR="00D32CF7" w14:paraId="773984DE" w14:textId="77777777" w:rsidTr="00D32CF7">
        <w:trPr>
          <w:trHeight w:val="360"/>
          <w:jc w:val="center"/>
        </w:trPr>
        <w:tc>
          <w:tcPr>
            <w:tcW w:w="5000" w:type="pct"/>
            <w:vAlign w:val="center"/>
          </w:tcPr>
          <w:p w14:paraId="45AC1F4C" w14:textId="77777777" w:rsidR="00D32CF7" w:rsidRDefault="00D32CF7">
            <w:pPr>
              <w:pStyle w:val="aa"/>
              <w:jc w:val="center"/>
              <w:rPr>
                <w:b/>
                <w:bCs/>
              </w:rPr>
            </w:pPr>
          </w:p>
        </w:tc>
      </w:tr>
      <w:tr w:rsidR="00D32CF7" w14:paraId="0973E1F5" w14:textId="77777777" w:rsidTr="00D32CF7">
        <w:trPr>
          <w:trHeight w:val="360"/>
          <w:jc w:val="center"/>
        </w:trPr>
        <w:tc>
          <w:tcPr>
            <w:tcW w:w="5000" w:type="pct"/>
            <w:vAlign w:val="center"/>
          </w:tcPr>
          <w:p w14:paraId="74AB25D1" w14:textId="77777777" w:rsidR="00D32CF7" w:rsidRDefault="00D32CF7">
            <w:pPr>
              <w:pStyle w:val="aa"/>
              <w:jc w:val="center"/>
              <w:rPr>
                <w:b/>
                <w:bCs/>
              </w:rPr>
            </w:pPr>
          </w:p>
          <w:p w14:paraId="64D6B5CA" w14:textId="77777777" w:rsidR="00D32CF7" w:rsidRDefault="00D32CF7">
            <w:pPr>
              <w:pStyle w:val="aa"/>
              <w:jc w:val="center"/>
              <w:rPr>
                <w:b/>
                <w:bCs/>
              </w:rPr>
            </w:pPr>
          </w:p>
          <w:p w14:paraId="1C08F1C2" w14:textId="77777777" w:rsidR="00D32CF7" w:rsidRDefault="00D32CF7">
            <w:pPr>
              <w:pStyle w:val="aa"/>
              <w:jc w:val="center"/>
              <w:rPr>
                <w:b/>
                <w:bCs/>
              </w:rPr>
            </w:pPr>
          </w:p>
          <w:p w14:paraId="1E2F5E1E" w14:textId="77777777" w:rsidR="00D32CF7" w:rsidRDefault="00D32CF7">
            <w:pPr>
              <w:pStyle w:val="aa"/>
              <w:jc w:val="center"/>
              <w:rPr>
                <w:b/>
                <w:bCs/>
              </w:rPr>
            </w:pPr>
          </w:p>
          <w:p w14:paraId="1A3A790C" w14:textId="77777777" w:rsidR="00D32CF7" w:rsidRDefault="00D32CF7">
            <w:pPr>
              <w:pStyle w:val="aa"/>
              <w:jc w:val="center"/>
              <w:rPr>
                <w:b/>
                <w:bCs/>
              </w:rPr>
            </w:pPr>
          </w:p>
          <w:p w14:paraId="50427429" w14:textId="42CF4882" w:rsidR="0037577B" w:rsidRDefault="0037577B" w:rsidP="00130811">
            <w:pPr>
              <w:pStyle w:val="aa"/>
              <w:spacing w:line="600" w:lineRule="auto"/>
              <w:ind w:firstLineChars="600" w:firstLine="1928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编写：</w:t>
            </w:r>
            <w:r>
              <w:rPr>
                <w:b/>
                <w:bCs/>
                <w:sz w:val="32"/>
                <w:u w:val="single"/>
              </w:rPr>
              <w:t xml:space="preserve">       </w:t>
            </w:r>
            <w:r w:rsidR="004D5A5B">
              <w:rPr>
                <w:rFonts w:hint="eastAsia"/>
                <w:b/>
                <w:bCs/>
                <w:sz w:val="32"/>
                <w:u w:val="single"/>
              </w:rPr>
              <w:t>何铁科</w:t>
            </w:r>
            <w:r>
              <w:rPr>
                <w:b/>
                <w:bCs/>
                <w:sz w:val="32"/>
                <w:u w:val="single"/>
              </w:rPr>
              <w:t xml:space="preserve">           </w:t>
            </w:r>
          </w:p>
          <w:p w14:paraId="206F2895" w14:textId="5EAC25F9" w:rsidR="0037577B" w:rsidRDefault="0037577B" w:rsidP="00130811">
            <w:pPr>
              <w:pStyle w:val="aa"/>
              <w:spacing w:line="600" w:lineRule="auto"/>
              <w:ind w:firstLineChars="600" w:firstLine="1928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审核：</w:t>
            </w:r>
            <w:r>
              <w:rPr>
                <w:b/>
                <w:bCs/>
                <w:sz w:val="32"/>
                <w:u w:val="single"/>
              </w:rPr>
              <w:t xml:space="preserve">        </w:t>
            </w:r>
            <w:r w:rsidR="004D5A5B">
              <w:rPr>
                <w:rFonts w:hint="eastAsia"/>
                <w:b/>
                <w:bCs/>
                <w:sz w:val="32"/>
                <w:u w:val="single"/>
              </w:rPr>
              <w:t xml:space="preserve"> </w:t>
            </w:r>
            <w:r w:rsidR="004D5A5B">
              <w:rPr>
                <w:b/>
                <w:bCs/>
                <w:sz w:val="32"/>
                <w:u w:val="single"/>
              </w:rPr>
              <w:t xml:space="preserve">    </w:t>
            </w:r>
            <w:r>
              <w:rPr>
                <w:b/>
                <w:bCs/>
                <w:sz w:val="32"/>
                <w:u w:val="single"/>
              </w:rPr>
              <w:t xml:space="preserve">           </w:t>
            </w:r>
          </w:p>
          <w:p w14:paraId="63748DE1" w14:textId="72A56EC7" w:rsidR="00D32CF7" w:rsidRDefault="0037577B" w:rsidP="00130811">
            <w:pPr>
              <w:pStyle w:val="aa"/>
              <w:spacing w:line="600" w:lineRule="auto"/>
              <w:ind w:firstLineChars="600" w:firstLine="1928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</w:rPr>
              <w:t>批准：</w:t>
            </w:r>
            <w:r w:rsidR="00136F9C">
              <w:rPr>
                <w:b/>
                <w:bCs/>
                <w:sz w:val="32"/>
                <w:u w:val="single"/>
              </w:rPr>
              <w:t xml:space="preserve">      </w:t>
            </w:r>
            <w:r>
              <w:rPr>
                <w:b/>
                <w:bCs/>
                <w:sz w:val="32"/>
                <w:u w:val="single"/>
              </w:rPr>
              <w:t xml:space="preserve"> </w:t>
            </w:r>
            <w:r w:rsidR="004D5A5B">
              <w:rPr>
                <w:rFonts w:hint="eastAsia"/>
                <w:b/>
                <w:bCs/>
                <w:sz w:val="32"/>
                <w:u w:val="single"/>
              </w:rPr>
              <w:t xml:space="preserve"> </w:t>
            </w:r>
            <w:r w:rsidR="004D5A5B">
              <w:rPr>
                <w:b/>
                <w:bCs/>
                <w:sz w:val="32"/>
                <w:u w:val="single"/>
              </w:rPr>
              <w:t xml:space="preserve">      </w:t>
            </w:r>
            <w:r w:rsidR="00136F9C">
              <w:rPr>
                <w:b/>
                <w:bCs/>
                <w:sz w:val="32"/>
                <w:u w:val="single"/>
              </w:rPr>
              <w:t xml:space="preserve">          </w:t>
            </w:r>
          </w:p>
        </w:tc>
      </w:tr>
    </w:tbl>
    <w:p w14:paraId="3DB03917" w14:textId="77777777" w:rsidR="00D32CF7" w:rsidRDefault="00D32CF7" w:rsidP="00E4158D">
      <w:pPr>
        <w:ind w:firstLine="480"/>
      </w:pPr>
    </w:p>
    <w:p w14:paraId="2C8AECF7" w14:textId="77777777" w:rsidR="00D32CF7" w:rsidRDefault="00D32CF7" w:rsidP="00E4158D">
      <w:pPr>
        <w:ind w:firstLine="480"/>
      </w:pPr>
    </w:p>
    <w:p w14:paraId="68B18FC0" w14:textId="77777777" w:rsidR="00D32CF7" w:rsidRDefault="00D32CF7" w:rsidP="00E4158D">
      <w:pPr>
        <w:ind w:firstLine="480"/>
      </w:pPr>
    </w:p>
    <w:p w14:paraId="7EE4B8A6" w14:textId="77777777" w:rsidR="00D32CF7" w:rsidRDefault="00D32CF7" w:rsidP="00E4158D">
      <w:pPr>
        <w:ind w:firstLine="480"/>
      </w:pPr>
    </w:p>
    <w:p w14:paraId="278CBAD5" w14:textId="77777777" w:rsidR="00D32CF7" w:rsidRDefault="00D32CF7" w:rsidP="00E4158D">
      <w:pPr>
        <w:ind w:firstLine="480"/>
      </w:pPr>
    </w:p>
    <w:p w14:paraId="5CE8410A" w14:textId="77777777" w:rsidR="00D32CF7" w:rsidRDefault="00D32CF7" w:rsidP="007F0563">
      <w:pPr>
        <w:ind w:firstLine="723"/>
        <w:jc w:val="center"/>
        <w:rPr>
          <w:b/>
          <w:sz w:val="36"/>
        </w:rPr>
      </w:pPr>
      <w:r>
        <w:rPr>
          <w:rFonts w:hint="eastAsia"/>
          <w:b/>
          <w:sz w:val="36"/>
        </w:rPr>
        <w:t>软件工程与软件评测事业部研发部</w:t>
      </w:r>
    </w:p>
    <w:p w14:paraId="5513F74C" w14:textId="44BE9D9B" w:rsidR="00D32CF7" w:rsidRDefault="00D32CF7" w:rsidP="007F0563">
      <w:pPr>
        <w:ind w:firstLine="723"/>
        <w:jc w:val="center"/>
        <w:rPr>
          <w:b/>
          <w:sz w:val="36"/>
        </w:rPr>
      </w:pPr>
      <w:r>
        <w:rPr>
          <w:rFonts w:hint="eastAsia"/>
          <w:b/>
          <w:sz w:val="36"/>
        </w:rPr>
        <w:t>二〇二〇年</w:t>
      </w:r>
      <w:r w:rsidR="004D5A5B">
        <w:rPr>
          <w:b/>
          <w:sz w:val="36"/>
        </w:rPr>
        <w:t>4</w:t>
      </w:r>
      <w:r>
        <w:rPr>
          <w:rFonts w:hint="eastAsia"/>
          <w:b/>
          <w:sz w:val="36"/>
        </w:rPr>
        <w:t>月</w:t>
      </w:r>
      <w:r w:rsidR="001B0A18">
        <w:rPr>
          <w:rFonts w:hint="eastAsia"/>
          <w:b/>
          <w:sz w:val="36"/>
        </w:rPr>
        <w:t>1</w:t>
      </w:r>
      <w:r w:rsidR="004D5A5B">
        <w:rPr>
          <w:b/>
          <w:sz w:val="36"/>
        </w:rPr>
        <w:t>6</w:t>
      </w:r>
      <w:r>
        <w:rPr>
          <w:rFonts w:hint="eastAsia"/>
          <w:b/>
          <w:sz w:val="36"/>
        </w:rPr>
        <w:t>日</w:t>
      </w:r>
    </w:p>
    <w:p w14:paraId="7A02F034" w14:textId="77777777" w:rsidR="00D32CF7" w:rsidRDefault="00D32CF7" w:rsidP="00E4158D">
      <w:pPr>
        <w:ind w:firstLine="480"/>
      </w:pPr>
    </w:p>
    <w:p w14:paraId="5DC5F3AC" w14:textId="77777777" w:rsidR="00BB011C" w:rsidRDefault="00BB011C" w:rsidP="00E4158D">
      <w:pPr>
        <w:ind w:firstLine="480"/>
      </w:pPr>
    </w:p>
    <w:p w14:paraId="0E220632" w14:textId="77777777" w:rsidR="009B0730" w:rsidRDefault="009B0730" w:rsidP="007F0563">
      <w:pPr>
        <w:ind w:firstLine="1040"/>
        <w:jc w:val="center"/>
        <w:rPr>
          <w:sz w:val="52"/>
        </w:rPr>
        <w:sectPr w:rsidR="009B0730" w:rsidSect="006736F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4A54778B" w14:textId="77777777" w:rsidR="0044286B" w:rsidRDefault="00D32CF7" w:rsidP="007F0563">
      <w:pPr>
        <w:ind w:firstLineChars="0" w:firstLine="0"/>
        <w:jc w:val="center"/>
        <w:rPr>
          <w:sz w:val="52"/>
        </w:rPr>
      </w:pPr>
      <w:r>
        <w:rPr>
          <w:rFonts w:hint="eastAsia"/>
          <w:sz w:val="52"/>
        </w:rPr>
        <w:lastRenderedPageBreak/>
        <w:t>目录</w:t>
      </w:r>
    </w:p>
    <w:p w14:paraId="257ADEFF" w14:textId="77777777" w:rsidR="0044286B" w:rsidRDefault="0044286B" w:rsidP="007F0563">
      <w:pPr>
        <w:ind w:firstLineChars="0" w:firstLine="0"/>
        <w:rPr>
          <w:sz w:val="52"/>
        </w:rPr>
      </w:pPr>
    </w:p>
    <w:p w14:paraId="2687DAD2" w14:textId="4485E9B9" w:rsidR="00876D4C" w:rsidRDefault="00C1462C">
      <w:pPr>
        <w:pStyle w:val="TOC1"/>
        <w:rPr>
          <w:rFonts w:asciiTheme="minorHAnsi" w:eastAsiaTheme="minorEastAsia" w:hAnsiTheme="minorHAnsi" w:cstheme="minorBidi"/>
          <w:noProof/>
          <w:kern w:val="0"/>
          <w:lang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8058595" w:history="1">
        <w:r w:rsidR="00876D4C" w:rsidRPr="00321BB2">
          <w:rPr>
            <w:rStyle w:val="a3"/>
            <w:noProof/>
          </w:rPr>
          <w:t>1</w:t>
        </w:r>
        <w:r w:rsidR="00876D4C" w:rsidRPr="00321BB2">
          <w:rPr>
            <w:rStyle w:val="a3"/>
            <w:rFonts w:hint="eastAsia"/>
            <w:noProof/>
          </w:rPr>
          <w:t>．引言</w:t>
        </w:r>
        <w:r w:rsidR="00876D4C">
          <w:rPr>
            <w:noProof/>
            <w:webHidden/>
          </w:rPr>
          <w:tab/>
        </w:r>
        <w:r w:rsidR="00876D4C">
          <w:rPr>
            <w:noProof/>
            <w:webHidden/>
          </w:rPr>
          <w:fldChar w:fldCharType="begin"/>
        </w:r>
        <w:r w:rsidR="00876D4C">
          <w:rPr>
            <w:noProof/>
            <w:webHidden/>
          </w:rPr>
          <w:instrText xml:space="preserve"> PAGEREF _Toc38058595 \h </w:instrText>
        </w:r>
        <w:r w:rsidR="00876D4C">
          <w:rPr>
            <w:noProof/>
            <w:webHidden/>
          </w:rPr>
        </w:r>
        <w:r w:rsidR="00876D4C">
          <w:rPr>
            <w:noProof/>
            <w:webHidden/>
          </w:rPr>
          <w:fldChar w:fldCharType="separate"/>
        </w:r>
        <w:r w:rsidR="00876D4C">
          <w:rPr>
            <w:noProof/>
            <w:webHidden/>
          </w:rPr>
          <w:t>1</w:t>
        </w:r>
        <w:r w:rsidR="00876D4C">
          <w:rPr>
            <w:noProof/>
            <w:webHidden/>
          </w:rPr>
          <w:fldChar w:fldCharType="end"/>
        </w:r>
      </w:hyperlink>
    </w:p>
    <w:p w14:paraId="44E28421" w14:textId="0FCDC765" w:rsidR="00876D4C" w:rsidRDefault="004D47F8">
      <w:pPr>
        <w:pStyle w:val="TOC2"/>
        <w:rPr>
          <w:rFonts w:asciiTheme="minorHAnsi" w:eastAsiaTheme="minorEastAsia" w:hAnsiTheme="minorHAnsi" w:cstheme="minorBidi"/>
          <w:noProof/>
          <w:kern w:val="0"/>
          <w:lang/>
        </w:rPr>
      </w:pPr>
      <w:hyperlink w:anchor="_Toc38058596" w:history="1">
        <w:r w:rsidR="00876D4C" w:rsidRPr="00321BB2">
          <w:rPr>
            <w:rStyle w:val="a3"/>
            <w:noProof/>
          </w:rPr>
          <w:t>1.1</w:t>
        </w:r>
        <w:r w:rsidR="00876D4C" w:rsidRPr="00321BB2">
          <w:rPr>
            <w:rStyle w:val="a3"/>
            <w:rFonts w:hint="eastAsia"/>
            <w:noProof/>
          </w:rPr>
          <w:t>版本说明</w:t>
        </w:r>
        <w:r w:rsidR="00876D4C">
          <w:rPr>
            <w:noProof/>
            <w:webHidden/>
          </w:rPr>
          <w:tab/>
        </w:r>
        <w:r w:rsidR="00876D4C">
          <w:rPr>
            <w:noProof/>
            <w:webHidden/>
          </w:rPr>
          <w:fldChar w:fldCharType="begin"/>
        </w:r>
        <w:r w:rsidR="00876D4C">
          <w:rPr>
            <w:noProof/>
            <w:webHidden/>
          </w:rPr>
          <w:instrText xml:space="preserve"> PAGEREF _Toc38058596 \h </w:instrText>
        </w:r>
        <w:r w:rsidR="00876D4C">
          <w:rPr>
            <w:noProof/>
            <w:webHidden/>
          </w:rPr>
        </w:r>
        <w:r w:rsidR="00876D4C">
          <w:rPr>
            <w:noProof/>
            <w:webHidden/>
          </w:rPr>
          <w:fldChar w:fldCharType="separate"/>
        </w:r>
        <w:r w:rsidR="00876D4C">
          <w:rPr>
            <w:noProof/>
            <w:webHidden/>
          </w:rPr>
          <w:t>1</w:t>
        </w:r>
        <w:r w:rsidR="00876D4C">
          <w:rPr>
            <w:noProof/>
            <w:webHidden/>
          </w:rPr>
          <w:fldChar w:fldCharType="end"/>
        </w:r>
      </w:hyperlink>
    </w:p>
    <w:p w14:paraId="40F3B7A9" w14:textId="76760649" w:rsidR="00876D4C" w:rsidRDefault="004D47F8">
      <w:pPr>
        <w:pStyle w:val="TOC2"/>
        <w:rPr>
          <w:rFonts w:asciiTheme="minorHAnsi" w:eastAsiaTheme="minorEastAsia" w:hAnsiTheme="minorHAnsi" w:cstheme="minorBidi"/>
          <w:noProof/>
          <w:kern w:val="0"/>
          <w:lang/>
        </w:rPr>
      </w:pPr>
      <w:hyperlink w:anchor="_Toc38058597" w:history="1">
        <w:r w:rsidR="00876D4C" w:rsidRPr="00321BB2">
          <w:rPr>
            <w:rStyle w:val="a3"/>
            <w:noProof/>
          </w:rPr>
          <w:t>1.2</w:t>
        </w:r>
        <w:r w:rsidR="00876D4C" w:rsidRPr="00321BB2">
          <w:rPr>
            <w:rStyle w:val="a3"/>
            <w:rFonts w:hint="eastAsia"/>
            <w:noProof/>
          </w:rPr>
          <w:t>项目背景</w:t>
        </w:r>
        <w:r w:rsidR="00876D4C">
          <w:rPr>
            <w:noProof/>
            <w:webHidden/>
          </w:rPr>
          <w:tab/>
        </w:r>
        <w:r w:rsidR="00876D4C">
          <w:rPr>
            <w:noProof/>
            <w:webHidden/>
          </w:rPr>
          <w:fldChar w:fldCharType="begin"/>
        </w:r>
        <w:r w:rsidR="00876D4C">
          <w:rPr>
            <w:noProof/>
            <w:webHidden/>
          </w:rPr>
          <w:instrText xml:space="preserve"> PAGEREF _Toc38058597 \h </w:instrText>
        </w:r>
        <w:r w:rsidR="00876D4C">
          <w:rPr>
            <w:noProof/>
            <w:webHidden/>
          </w:rPr>
        </w:r>
        <w:r w:rsidR="00876D4C">
          <w:rPr>
            <w:noProof/>
            <w:webHidden/>
          </w:rPr>
          <w:fldChar w:fldCharType="separate"/>
        </w:r>
        <w:r w:rsidR="00876D4C">
          <w:rPr>
            <w:noProof/>
            <w:webHidden/>
          </w:rPr>
          <w:t>1</w:t>
        </w:r>
        <w:r w:rsidR="00876D4C">
          <w:rPr>
            <w:noProof/>
            <w:webHidden/>
          </w:rPr>
          <w:fldChar w:fldCharType="end"/>
        </w:r>
      </w:hyperlink>
    </w:p>
    <w:p w14:paraId="60D9A7C8" w14:textId="768160E4" w:rsidR="00876D4C" w:rsidRDefault="004D47F8">
      <w:pPr>
        <w:pStyle w:val="TOC2"/>
        <w:rPr>
          <w:rFonts w:asciiTheme="minorHAnsi" w:eastAsiaTheme="minorEastAsia" w:hAnsiTheme="minorHAnsi" w:cstheme="minorBidi"/>
          <w:noProof/>
          <w:kern w:val="0"/>
          <w:lang/>
        </w:rPr>
      </w:pPr>
      <w:hyperlink w:anchor="_Toc38058598" w:history="1">
        <w:r w:rsidR="00876D4C" w:rsidRPr="00321BB2">
          <w:rPr>
            <w:rStyle w:val="a3"/>
            <w:noProof/>
          </w:rPr>
          <w:t>1.3</w:t>
        </w:r>
        <w:r w:rsidR="00876D4C" w:rsidRPr="00321BB2">
          <w:rPr>
            <w:rStyle w:val="a3"/>
            <w:rFonts w:hint="eastAsia"/>
            <w:noProof/>
          </w:rPr>
          <w:t>定义</w:t>
        </w:r>
        <w:r w:rsidR="00876D4C">
          <w:rPr>
            <w:noProof/>
            <w:webHidden/>
          </w:rPr>
          <w:tab/>
        </w:r>
        <w:r w:rsidR="00876D4C">
          <w:rPr>
            <w:noProof/>
            <w:webHidden/>
          </w:rPr>
          <w:fldChar w:fldCharType="begin"/>
        </w:r>
        <w:r w:rsidR="00876D4C">
          <w:rPr>
            <w:noProof/>
            <w:webHidden/>
          </w:rPr>
          <w:instrText xml:space="preserve"> PAGEREF _Toc38058598 \h </w:instrText>
        </w:r>
        <w:r w:rsidR="00876D4C">
          <w:rPr>
            <w:noProof/>
            <w:webHidden/>
          </w:rPr>
        </w:r>
        <w:r w:rsidR="00876D4C">
          <w:rPr>
            <w:noProof/>
            <w:webHidden/>
          </w:rPr>
          <w:fldChar w:fldCharType="separate"/>
        </w:r>
        <w:r w:rsidR="00876D4C">
          <w:rPr>
            <w:noProof/>
            <w:webHidden/>
          </w:rPr>
          <w:t>1</w:t>
        </w:r>
        <w:r w:rsidR="00876D4C">
          <w:rPr>
            <w:noProof/>
            <w:webHidden/>
          </w:rPr>
          <w:fldChar w:fldCharType="end"/>
        </w:r>
      </w:hyperlink>
    </w:p>
    <w:p w14:paraId="1906983F" w14:textId="3C42F0EF" w:rsidR="00876D4C" w:rsidRDefault="004D47F8">
      <w:pPr>
        <w:pStyle w:val="TOC2"/>
        <w:rPr>
          <w:rFonts w:asciiTheme="minorHAnsi" w:eastAsiaTheme="minorEastAsia" w:hAnsiTheme="minorHAnsi" w:cstheme="minorBidi"/>
          <w:noProof/>
          <w:kern w:val="0"/>
          <w:lang/>
        </w:rPr>
      </w:pPr>
      <w:hyperlink w:anchor="_Toc38058599" w:history="1">
        <w:r w:rsidR="00876D4C" w:rsidRPr="00321BB2">
          <w:rPr>
            <w:rStyle w:val="a3"/>
            <w:noProof/>
          </w:rPr>
          <w:t>1.4</w:t>
        </w:r>
        <w:r w:rsidR="00876D4C" w:rsidRPr="00321BB2">
          <w:rPr>
            <w:rStyle w:val="a3"/>
            <w:rFonts w:hint="eastAsia"/>
            <w:noProof/>
          </w:rPr>
          <w:t>参考资料</w:t>
        </w:r>
        <w:r w:rsidR="00876D4C">
          <w:rPr>
            <w:noProof/>
            <w:webHidden/>
          </w:rPr>
          <w:tab/>
        </w:r>
        <w:r w:rsidR="00876D4C">
          <w:rPr>
            <w:noProof/>
            <w:webHidden/>
          </w:rPr>
          <w:fldChar w:fldCharType="begin"/>
        </w:r>
        <w:r w:rsidR="00876D4C">
          <w:rPr>
            <w:noProof/>
            <w:webHidden/>
          </w:rPr>
          <w:instrText xml:space="preserve"> PAGEREF _Toc38058599 \h </w:instrText>
        </w:r>
        <w:r w:rsidR="00876D4C">
          <w:rPr>
            <w:noProof/>
            <w:webHidden/>
          </w:rPr>
        </w:r>
        <w:r w:rsidR="00876D4C">
          <w:rPr>
            <w:noProof/>
            <w:webHidden/>
          </w:rPr>
          <w:fldChar w:fldCharType="separate"/>
        </w:r>
        <w:r w:rsidR="00876D4C">
          <w:rPr>
            <w:noProof/>
            <w:webHidden/>
          </w:rPr>
          <w:t>1</w:t>
        </w:r>
        <w:r w:rsidR="00876D4C">
          <w:rPr>
            <w:noProof/>
            <w:webHidden/>
          </w:rPr>
          <w:fldChar w:fldCharType="end"/>
        </w:r>
      </w:hyperlink>
    </w:p>
    <w:p w14:paraId="2D0B74A4" w14:textId="5BED2470" w:rsidR="00876D4C" w:rsidRDefault="004D47F8">
      <w:pPr>
        <w:pStyle w:val="TOC1"/>
        <w:rPr>
          <w:rFonts w:asciiTheme="minorHAnsi" w:eastAsiaTheme="minorEastAsia" w:hAnsiTheme="minorHAnsi" w:cstheme="minorBidi"/>
          <w:noProof/>
          <w:kern w:val="0"/>
          <w:lang/>
        </w:rPr>
      </w:pPr>
      <w:hyperlink w:anchor="_Toc38058600" w:history="1">
        <w:r w:rsidR="00876D4C" w:rsidRPr="00321BB2">
          <w:rPr>
            <w:rStyle w:val="a3"/>
            <w:noProof/>
          </w:rPr>
          <w:t>2</w:t>
        </w:r>
        <w:r w:rsidR="00876D4C" w:rsidRPr="00321BB2">
          <w:rPr>
            <w:rStyle w:val="a3"/>
            <w:rFonts w:hint="eastAsia"/>
            <w:noProof/>
          </w:rPr>
          <w:t>．任务概述</w:t>
        </w:r>
        <w:r w:rsidR="00876D4C">
          <w:rPr>
            <w:noProof/>
            <w:webHidden/>
          </w:rPr>
          <w:tab/>
        </w:r>
        <w:r w:rsidR="00876D4C">
          <w:rPr>
            <w:noProof/>
            <w:webHidden/>
          </w:rPr>
          <w:fldChar w:fldCharType="begin"/>
        </w:r>
        <w:r w:rsidR="00876D4C">
          <w:rPr>
            <w:noProof/>
            <w:webHidden/>
          </w:rPr>
          <w:instrText xml:space="preserve"> PAGEREF _Toc38058600 \h </w:instrText>
        </w:r>
        <w:r w:rsidR="00876D4C">
          <w:rPr>
            <w:noProof/>
            <w:webHidden/>
          </w:rPr>
        </w:r>
        <w:r w:rsidR="00876D4C">
          <w:rPr>
            <w:noProof/>
            <w:webHidden/>
          </w:rPr>
          <w:fldChar w:fldCharType="separate"/>
        </w:r>
        <w:r w:rsidR="00876D4C">
          <w:rPr>
            <w:noProof/>
            <w:webHidden/>
          </w:rPr>
          <w:t>1</w:t>
        </w:r>
        <w:r w:rsidR="00876D4C">
          <w:rPr>
            <w:noProof/>
            <w:webHidden/>
          </w:rPr>
          <w:fldChar w:fldCharType="end"/>
        </w:r>
      </w:hyperlink>
    </w:p>
    <w:p w14:paraId="2B86838F" w14:textId="58B1E604" w:rsidR="00876D4C" w:rsidRDefault="004D47F8">
      <w:pPr>
        <w:pStyle w:val="TOC2"/>
        <w:rPr>
          <w:rFonts w:asciiTheme="minorHAnsi" w:eastAsiaTheme="minorEastAsia" w:hAnsiTheme="minorHAnsi" w:cstheme="minorBidi"/>
          <w:noProof/>
          <w:kern w:val="0"/>
          <w:lang/>
        </w:rPr>
      </w:pPr>
      <w:hyperlink w:anchor="_Toc38058601" w:history="1">
        <w:r w:rsidR="00876D4C" w:rsidRPr="00321BB2">
          <w:rPr>
            <w:rStyle w:val="a3"/>
            <w:noProof/>
          </w:rPr>
          <w:t>2.1</w:t>
        </w:r>
        <w:r w:rsidR="00876D4C" w:rsidRPr="00321BB2">
          <w:rPr>
            <w:rStyle w:val="a3"/>
            <w:rFonts w:hint="eastAsia"/>
            <w:noProof/>
          </w:rPr>
          <w:t>目标</w:t>
        </w:r>
        <w:r w:rsidR="00876D4C">
          <w:rPr>
            <w:noProof/>
            <w:webHidden/>
          </w:rPr>
          <w:tab/>
        </w:r>
        <w:r w:rsidR="00876D4C">
          <w:rPr>
            <w:noProof/>
            <w:webHidden/>
          </w:rPr>
          <w:fldChar w:fldCharType="begin"/>
        </w:r>
        <w:r w:rsidR="00876D4C">
          <w:rPr>
            <w:noProof/>
            <w:webHidden/>
          </w:rPr>
          <w:instrText xml:space="preserve"> PAGEREF _Toc38058601 \h </w:instrText>
        </w:r>
        <w:r w:rsidR="00876D4C">
          <w:rPr>
            <w:noProof/>
            <w:webHidden/>
          </w:rPr>
        </w:r>
        <w:r w:rsidR="00876D4C">
          <w:rPr>
            <w:noProof/>
            <w:webHidden/>
          </w:rPr>
          <w:fldChar w:fldCharType="separate"/>
        </w:r>
        <w:r w:rsidR="00876D4C">
          <w:rPr>
            <w:noProof/>
            <w:webHidden/>
          </w:rPr>
          <w:t>1</w:t>
        </w:r>
        <w:r w:rsidR="00876D4C">
          <w:rPr>
            <w:noProof/>
            <w:webHidden/>
          </w:rPr>
          <w:fldChar w:fldCharType="end"/>
        </w:r>
      </w:hyperlink>
    </w:p>
    <w:p w14:paraId="6271BF77" w14:textId="7FB80175" w:rsidR="00876D4C" w:rsidRDefault="004D47F8">
      <w:pPr>
        <w:pStyle w:val="TOC2"/>
        <w:rPr>
          <w:rFonts w:asciiTheme="minorHAnsi" w:eastAsiaTheme="minorEastAsia" w:hAnsiTheme="minorHAnsi" w:cstheme="minorBidi"/>
          <w:noProof/>
          <w:kern w:val="0"/>
          <w:lang/>
        </w:rPr>
      </w:pPr>
      <w:hyperlink w:anchor="_Toc38058602" w:history="1">
        <w:r w:rsidR="00876D4C" w:rsidRPr="00321BB2">
          <w:rPr>
            <w:rStyle w:val="a3"/>
            <w:noProof/>
          </w:rPr>
          <w:t>2.2</w:t>
        </w:r>
        <w:r w:rsidR="00876D4C" w:rsidRPr="00321BB2">
          <w:rPr>
            <w:rStyle w:val="a3"/>
            <w:rFonts w:hint="eastAsia"/>
            <w:noProof/>
          </w:rPr>
          <w:t>运行环境</w:t>
        </w:r>
        <w:r w:rsidR="00876D4C">
          <w:rPr>
            <w:noProof/>
            <w:webHidden/>
          </w:rPr>
          <w:tab/>
        </w:r>
        <w:r w:rsidR="00876D4C">
          <w:rPr>
            <w:noProof/>
            <w:webHidden/>
          </w:rPr>
          <w:fldChar w:fldCharType="begin"/>
        </w:r>
        <w:r w:rsidR="00876D4C">
          <w:rPr>
            <w:noProof/>
            <w:webHidden/>
          </w:rPr>
          <w:instrText xml:space="preserve"> PAGEREF _Toc38058602 \h </w:instrText>
        </w:r>
        <w:r w:rsidR="00876D4C">
          <w:rPr>
            <w:noProof/>
            <w:webHidden/>
          </w:rPr>
        </w:r>
        <w:r w:rsidR="00876D4C">
          <w:rPr>
            <w:noProof/>
            <w:webHidden/>
          </w:rPr>
          <w:fldChar w:fldCharType="separate"/>
        </w:r>
        <w:r w:rsidR="00876D4C">
          <w:rPr>
            <w:noProof/>
            <w:webHidden/>
          </w:rPr>
          <w:t>1</w:t>
        </w:r>
        <w:r w:rsidR="00876D4C">
          <w:rPr>
            <w:noProof/>
            <w:webHidden/>
          </w:rPr>
          <w:fldChar w:fldCharType="end"/>
        </w:r>
      </w:hyperlink>
    </w:p>
    <w:p w14:paraId="40CB331D" w14:textId="159457D4" w:rsidR="00876D4C" w:rsidRDefault="004D47F8">
      <w:pPr>
        <w:pStyle w:val="TOC1"/>
        <w:rPr>
          <w:rFonts w:asciiTheme="minorHAnsi" w:eastAsiaTheme="minorEastAsia" w:hAnsiTheme="minorHAnsi" w:cstheme="minorBidi"/>
          <w:noProof/>
          <w:kern w:val="0"/>
          <w:lang/>
        </w:rPr>
      </w:pPr>
      <w:hyperlink w:anchor="_Toc38058603" w:history="1">
        <w:r w:rsidR="00876D4C" w:rsidRPr="00321BB2">
          <w:rPr>
            <w:rStyle w:val="a3"/>
            <w:noProof/>
          </w:rPr>
          <w:t>3</w:t>
        </w:r>
        <w:r w:rsidR="00876D4C" w:rsidRPr="00321BB2">
          <w:rPr>
            <w:rStyle w:val="a3"/>
            <w:rFonts w:hint="eastAsia"/>
            <w:noProof/>
          </w:rPr>
          <w:t>．功能需求</w:t>
        </w:r>
        <w:r w:rsidR="00876D4C">
          <w:rPr>
            <w:noProof/>
            <w:webHidden/>
          </w:rPr>
          <w:tab/>
        </w:r>
        <w:r w:rsidR="00876D4C">
          <w:rPr>
            <w:noProof/>
            <w:webHidden/>
          </w:rPr>
          <w:fldChar w:fldCharType="begin"/>
        </w:r>
        <w:r w:rsidR="00876D4C">
          <w:rPr>
            <w:noProof/>
            <w:webHidden/>
          </w:rPr>
          <w:instrText xml:space="preserve"> PAGEREF _Toc38058603 \h </w:instrText>
        </w:r>
        <w:r w:rsidR="00876D4C">
          <w:rPr>
            <w:noProof/>
            <w:webHidden/>
          </w:rPr>
        </w:r>
        <w:r w:rsidR="00876D4C">
          <w:rPr>
            <w:noProof/>
            <w:webHidden/>
          </w:rPr>
          <w:fldChar w:fldCharType="separate"/>
        </w:r>
        <w:r w:rsidR="00876D4C">
          <w:rPr>
            <w:noProof/>
            <w:webHidden/>
          </w:rPr>
          <w:t>2</w:t>
        </w:r>
        <w:r w:rsidR="00876D4C">
          <w:rPr>
            <w:noProof/>
            <w:webHidden/>
          </w:rPr>
          <w:fldChar w:fldCharType="end"/>
        </w:r>
      </w:hyperlink>
    </w:p>
    <w:p w14:paraId="4E74B52D" w14:textId="42DB3602" w:rsidR="00876D4C" w:rsidRDefault="004D47F8">
      <w:pPr>
        <w:pStyle w:val="TOC2"/>
        <w:rPr>
          <w:rFonts w:asciiTheme="minorHAnsi" w:eastAsiaTheme="minorEastAsia" w:hAnsiTheme="minorHAnsi" w:cstheme="minorBidi"/>
          <w:noProof/>
          <w:kern w:val="0"/>
          <w:lang/>
        </w:rPr>
      </w:pPr>
      <w:hyperlink w:anchor="_Toc38058604" w:history="1">
        <w:r w:rsidR="00876D4C" w:rsidRPr="00321BB2">
          <w:rPr>
            <w:rStyle w:val="a3"/>
            <w:noProof/>
          </w:rPr>
          <w:t>3.1</w:t>
        </w:r>
        <w:r w:rsidR="00876D4C" w:rsidRPr="00321BB2">
          <w:rPr>
            <w:rStyle w:val="a3"/>
            <w:rFonts w:hint="eastAsia"/>
            <w:noProof/>
          </w:rPr>
          <w:t>功能划分</w:t>
        </w:r>
        <w:r w:rsidR="00876D4C">
          <w:rPr>
            <w:noProof/>
            <w:webHidden/>
          </w:rPr>
          <w:tab/>
        </w:r>
        <w:r w:rsidR="00876D4C">
          <w:rPr>
            <w:noProof/>
            <w:webHidden/>
          </w:rPr>
          <w:fldChar w:fldCharType="begin"/>
        </w:r>
        <w:r w:rsidR="00876D4C">
          <w:rPr>
            <w:noProof/>
            <w:webHidden/>
          </w:rPr>
          <w:instrText xml:space="preserve"> PAGEREF _Toc38058604 \h </w:instrText>
        </w:r>
        <w:r w:rsidR="00876D4C">
          <w:rPr>
            <w:noProof/>
            <w:webHidden/>
          </w:rPr>
        </w:r>
        <w:r w:rsidR="00876D4C">
          <w:rPr>
            <w:noProof/>
            <w:webHidden/>
          </w:rPr>
          <w:fldChar w:fldCharType="separate"/>
        </w:r>
        <w:r w:rsidR="00876D4C">
          <w:rPr>
            <w:noProof/>
            <w:webHidden/>
          </w:rPr>
          <w:t>2</w:t>
        </w:r>
        <w:r w:rsidR="00876D4C">
          <w:rPr>
            <w:noProof/>
            <w:webHidden/>
          </w:rPr>
          <w:fldChar w:fldCharType="end"/>
        </w:r>
      </w:hyperlink>
    </w:p>
    <w:p w14:paraId="6E5770C9" w14:textId="61E0BDA7" w:rsidR="00876D4C" w:rsidRDefault="004D47F8">
      <w:pPr>
        <w:pStyle w:val="TOC2"/>
        <w:rPr>
          <w:rFonts w:asciiTheme="minorHAnsi" w:eastAsiaTheme="minorEastAsia" w:hAnsiTheme="minorHAnsi" w:cstheme="minorBidi"/>
          <w:noProof/>
          <w:kern w:val="0"/>
          <w:lang/>
        </w:rPr>
      </w:pPr>
      <w:hyperlink w:anchor="_Toc38058605" w:history="1">
        <w:r w:rsidR="00876D4C" w:rsidRPr="00321BB2">
          <w:rPr>
            <w:rStyle w:val="a3"/>
            <w:noProof/>
          </w:rPr>
          <w:t>3.2</w:t>
        </w:r>
        <w:r w:rsidR="00876D4C" w:rsidRPr="00321BB2">
          <w:rPr>
            <w:rStyle w:val="a3"/>
            <w:rFonts w:hint="eastAsia"/>
            <w:noProof/>
          </w:rPr>
          <w:t>功能描述</w:t>
        </w:r>
        <w:r w:rsidR="00876D4C">
          <w:rPr>
            <w:noProof/>
            <w:webHidden/>
          </w:rPr>
          <w:tab/>
        </w:r>
        <w:r w:rsidR="00876D4C">
          <w:rPr>
            <w:noProof/>
            <w:webHidden/>
          </w:rPr>
          <w:fldChar w:fldCharType="begin"/>
        </w:r>
        <w:r w:rsidR="00876D4C">
          <w:rPr>
            <w:noProof/>
            <w:webHidden/>
          </w:rPr>
          <w:instrText xml:space="preserve"> PAGEREF _Toc38058605 \h </w:instrText>
        </w:r>
        <w:r w:rsidR="00876D4C">
          <w:rPr>
            <w:noProof/>
            <w:webHidden/>
          </w:rPr>
        </w:r>
        <w:r w:rsidR="00876D4C">
          <w:rPr>
            <w:noProof/>
            <w:webHidden/>
          </w:rPr>
          <w:fldChar w:fldCharType="separate"/>
        </w:r>
        <w:r w:rsidR="00876D4C">
          <w:rPr>
            <w:noProof/>
            <w:webHidden/>
          </w:rPr>
          <w:t>2</w:t>
        </w:r>
        <w:r w:rsidR="00876D4C">
          <w:rPr>
            <w:noProof/>
            <w:webHidden/>
          </w:rPr>
          <w:fldChar w:fldCharType="end"/>
        </w:r>
      </w:hyperlink>
    </w:p>
    <w:p w14:paraId="2B8ECF60" w14:textId="37E43BD8" w:rsidR="00876D4C" w:rsidRDefault="004D47F8">
      <w:pPr>
        <w:pStyle w:val="TOC3"/>
        <w:rPr>
          <w:rFonts w:asciiTheme="minorHAnsi" w:eastAsiaTheme="minorEastAsia" w:hAnsiTheme="minorHAnsi" w:cstheme="minorBidi"/>
          <w:noProof/>
          <w:kern w:val="0"/>
          <w:lang/>
        </w:rPr>
      </w:pPr>
      <w:hyperlink w:anchor="_Toc38058606" w:history="1">
        <w:r w:rsidR="00876D4C" w:rsidRPr="00321BB2">
          <w:rPr>
            <w:rStyle w:val="a3"/>
            <w:noProof/>
          </w:rPr>
          <w:t>3.2.1</w:t>
        </w:r>
        <w:r w:rsidR="00876D4C" w:rsidRPr="00321BB2">
          <w:rPr>
            <w:rStyle w:val="a3"/>
            <w:rFonts w:hint="eastAsia"/>
            <w:noProof/>
          </w:rPr>
          <w:t>文档载入</w:t>
        </w:r>
        <w:r w:rsidR="00876D4C">
          <w:rPr>
            <w:noProof/>
            <w:webHidden/>
          </w:rPr>
          <w:tab/>
        </w:r>
        <w:r w:rsidR="00876D4C">
          <w:rPr>
            <w:noProof/>
            <w:webHidden/>
          </w:rPr>
          <w:fldChar w:fldCharType="begin"/>
        </w:r>
        <w:r w:rsidR="00876D4C">
          <w:rPr>
            <w:noProof/>
            <w:webHidden/>
          </w:rPr>
          <w:instrText xml:space="preserve"> PAGEREF _Toc38058606 \h </w:instrText>
        </w:r>
        <w:r w:rsidR="00876D4C">
          <w:rPr>
            <w:noProof/>
            <w:webHidden/>
          </w:rPr>
        </w:r>
        <w:r w:rsidR="00876D4C">
          <w:rPr>
            <w:noProof/>
            <w:webHidden/>
          </w:rPr>
          <w:fldChar w:fldCharType="separate"/>
        </w:r>
        <w:r w:rsidR="00876D4C">
          <w:rPr>
            <w:noProof/>
            <w:webHidden/>
          </w:rPr>
          <w:t>4</w:t>
        </w:r>
        <w:r w:rsidR="00876D4C">
          <w:rPr>
            <w:noProof/>
            <w:webHidden/>
          </w:rPr>
          <w:fldChar w:fldCharType="end"/>
        </w:r>
      </w:hyperlink>
    </w:p>
    <w:p w14:paraId="20B64F33" w14:textId="0AA1B233" w:rsidR="00876D4C" w:rsidRDefault="004D47F8">
      <w:pPr>
        <w:pStyle w:val="TOC3"/>
        <w:rPr>
          <w:rFonts w:asciiTheme="minorHAnsi" w:eastAsiaTheme="minorEastAsia" w:hAnsiTheme="minorHAnsi" w:cstheme="minorBidi"/>
          <w:noProof/>
          <w:kern w:val="0"/>
          <w:lang/>
        </w:rPr>
      </w:pPr>
      <w:hyperlink w:anchor="_Toc38058607" w:history="1">
        <w:r w:rsidR="00876D4C" w:rsidRPr="00321BB2">
          <w:rPr>
            <w:rStyle w:val="a3"/>
            <w:noProof/>
          </w:rPr>
          <w:t>3.2.2</w:t>
        </w:r>
        <w:r w:rsidR="00876D4C" w:rsidRPr="00321BB2">
          <w:rPr>
            <w:rStyle w:val="a3"/>
            <w:rFonts w:hint="eastAsia"/>
            <w:noProof/>
          </w:rPr>
          <w:t>段落内容解析</w:t>
        </w:r>
        <w:r w:rsidR="00876D4C">
          <w:rPr>
            <w:noProof/>
            <w:webHidden/>
          </w:rPr>
          <w:tab/>
        </w:r>
        <w:r w:rsidR="00876D4C">
          <w:rPr>
            <w:noProof/>
            <w:webHidden/>
          </w:rPr>
          <w:fldChar w:fldCharType="begin"/>
        </w:r>
        <w:r w:rsidR="00876D4C">
          <w:rPr>
            <w:noProof/>
            <w:webHidden/>
          </w:rPr>
          <w:instrText xml:space="preserve"> PAGEREF _Toc38058607 \h </w:instrText>
        </w:r>
        <w:r w:rsidR="00876D4C">
          <w:rPr>
            <w:noProof/>
            <w:webHidden/>
          </w:rPr>
        </w:r>
        <w:r w:rsidR="00876D4C">
          <w:rPr>
            <w:noProof/>
            <w:webHidden/>
          </w:rPr>
          <w:fldChar w:fldCharType="separate"/>
        </w:r>
        <w:r w:rsidR="00876D4C">
          <w:rPr>
            <w:noProof/>
            <w:webHidden/>
          </w:rPr>
          <w:t>4</w:t>
        </w:r>
        <w:r w:rsidR="00876D4C">
          <w:rPr>
            <w:noProof/>
            <w:webHidden/>
          </w:rPr>
          <w:fldChar w:fldCharType="end"/>
        </w:r>
      </w:hyperlink>
    </w:p>
    <w:p w14:paraId="0D090948" w14:textId="09C62D12" w:rsidR="00876D4C" w:rsidRDefault="004D47F8">
      <w:pPr>
        <w:pStyle w:val="TOC3"/>
        <w:rPr>
          <w:rFonts w:asciiTheme="minorHAnsi" w:eastAsiaTheme="minorEastAsia" w:hAnsiTheme="minorHAnsi" w:cstheme="minorBidi"/>
          <w:noProof/>
          <w:kern w:val="0"/>
          <w:lang/>
        </w:rPr>
      </w:pPr>
      <w:hyperlink w:anchor="_Toc38058608" w:history="1">
        <w:r w:rsidR="00876D4C" w:rsidRPr="00321BB2">
          <w:rPr>
            <w:rStyle w:val="a3"/>
            <w:noProof/>
          </w:rPr>
          <w:t>3.2.3</w:t>
        </w:r>
        <w:r w:rsidR="00876D4C" w:rsidRPr="00321BB2">
          <w:rPr>
            <w:rStyle w:val="a3"/>
            <w:rFonts w:hint="eastAsia"/>
            <w:noProof/>
          </w:rPr>
          <w:t>段落格式解析</w:t>
        </w:r>
        <w:r w:rsidR="00876D4C">
          <w:rPr>
            <w:noProof/>
            <w:webHidden/>
          </w:rPr>
          <w:tab/>
        </w:r>
        <w:r w:rsidR="00876D4C">
          <w:rPr>
            <w:noProof/>
            <w:webHidden/>
          </w:rPr>
          <w:fldChar w:fldCharType="begin"/>
        </w:r>
        <w:r w:rsidR="00876D4C">
          <w:rPr>
            <w:noProof/>
            <w:webHidden/>
          </w:rPr>
          <w:instrText xml:space="preserve"> PAGEREF _Toc38058608 \h </w:instrText>
        </w:r>
        <w:r w:rsidR="00876D4C">
          <w:rPr>
            <w:noProof/>
            <w:webHidden/>
          </w:rPr>
        </w:r>
        <w:r w:rsidR="00876D4C">
          <w:rPr>
            <w:noProof/>
            <w:webHidden/>
          </w:rPr>
          <w:fldChar w:fldCharType="separate"/>
        </w:r>
        <w:r w:rsidR="00876D4C">
          <w:rPr>
            <w:noProof/>
            <w:webHidden/>
          </w:rPr>
          <w:t>5</w:t>
        </w:r>
        <w:r w:rsidR="00876D4C">
          <w:rPr>
            <w:noProof/>
            <w:webHidden/>
          </w:rPr>
          <w:fldChar w:fldCharType="end"/>
        </w:r>
      </w:hyperlink>
    </w:p>
    <w:p w14:paraId="2EB5DA03" w14:textId="1870E0DC" w:rsidR="00876D4C" w:rsidRDefault="004D47F8">
      <w:pPr>
        <w:pStyle w:val="TOC3"/>
        <w:rPr>
          <w:rFonts w:asciiTheme="minorHAnsi" w:eastAsiaTheme="minorEastAsia" w:hAnsiTheme="minorHAnsi" w:cstheme="minorBidi"/>
          <w:noProof/>
          <w:kern w:val="0"/>
          <w:lang/>
        </w:rPr>
      </w:pPr>
      <w:hyperlink w:anchor="_Toc38058609" w:history="1">
        <w:r w:rsidR="00876D4C" w:rsidRPr="00321BB2">
          <w:rPr>
            <w:rStyle w:val="a3"/>
            <w:noProof/>
          </w:rPr>
          <w:t>3.2.4</w:t>
        </w:r>
        <w:r w:rsidR="00876D4C" w:rsidRPr="00321BB2">
          <w:rPr>
            <w:rStyle w:val="a3"/>
            <w:rFonts w:hint="eastAsia"/>
            <w:noProof/>
          </w:rPr>
          <w:t>标题内容解析</w:t>
        </w:r>
        <w:r w:rsidR="00876D4C">
          <w:rPr>
            <w:noProof/>
            <w:webHidden/>
          </w:rPr>
          <w:tab/>
        </w:r>
        <w:r w:rsidR="00876D4C">
          <w:rPr>
            <w:noProof/>
            <w:webHidden/>
          </w:rPr>
          <w:fldChar w:fldCharType="begin"/>
        </w:r>
        <w:r w:rsidR="00876D4C">
          <w:rPr>
            <w:noProof/>
            <w:webHidden/>
          </w:rPr>
          <w:instrText xml:space="preserve"> PAGEREF _Toc38058609 \h </w:instrText>
        </w:r>
        <w:r w:rsidR="00876D4C">
          <w:rPr>
            <w:noProof/>
            <w:webHidden/>
          </w:rPr>
        </w:r>
        <w:r w:rsidR="00876D4C">
          <w:rPr>
            <w:noProof/>
            <w:webHidden/>
          </w:rPr>
          <w:fldChar w:fldCharType="separate"/>
        </w:r>
        <w:r w:rsidR="00876D4C">
          <w:rPr>
            <w:noProof/>
            <w:webHidden/>
          </w:rPr>
          <w:t>5</w:t>
        </w:r>
        <w:r w:rsidR="00876D4C">
          <w:rPr>
            <w:noProof/>
            <w:webHidden/>
          </w:rPr>
          <w:fldChar w:fldCharType="end"/>
        </w:r>
      </w:hyperlink>
    </w:p>
    <w:p w14:paraId="11796A2D" w14:textId="4466D7D4" w:rsidR="00876D4C" w:rsidRDefault="004D47F8">
      <w:pPr>
        <w:pStyle w:val="TOC3"/>
        <w:rPr>
          <w:rFonts w:asciiTheme="minorHAnsi" w:eastAsiaTheme="minorEastAsia" w:hAnsiTheme="minorHAnsi" w:cstheme="minorBidi"/>
          <w:noProof/>
          <w:kern w:val="0"/>
          <w:lang/>
        </w:rPr>
      </w:pPr>
      <w:hyperlink w:anchor="_Toc38058610" w:history="1">
        <w:r w:rsidR="00876D4C" w:rsidRPr="00321BB2">
          <w:rPr>
            <w:rStyle w:val="a3"/>
            <w:noProof/>
          </w:rPr>
          <w:t>3.2.5</w:t>
        </w:r>
        <w:r w:rsidR="00876D4C" w:rsidRPr="00321BB2">
          <w:rPr>
            <w:rStyle w:val="a3"/>
            <w:rFonts w:hint="eastAsia"/>
            <w:noProof/>
          </w:rPr>
          <w:t>图片内容解析</w:t>
        </w:r>
        <w:r w:rsidR="00876D4C">
          <w:rPr>
            <w:noProof/>
            <w:webHidden/>
          </w:rPr>
          <w:tab/>
        </w:r>
        <w:r w:rsidR="00876D4C">
          <w:rPr>
            <w:noProof/>
            <w:webHidden/>
          </w:rPr>
          <w:fldChar w:fldCharType="begin"/>
        </w:r>
        <w:r w:rsidR="00876D4C">
          <w:rPr>
            <w:noProof/>
            <w:webHidden/>
          </w:rPr>
          <w:instrText xml:space="preserve"> PAGEREF _Toc38058610 \h </w:instrText>
        </w:r>
        <w:r w:rsidR="00876D4C">
          <w:rPr>
            <w:noProof/>
            <w:webHidden/>
          </w:rPr>
        </w:r>
        <w:r w:rsidR="00876D4C">
          <w:rPr>
            <w:noProof/>
            <w:webHidden/>
          </w:rPr>
          <w:fldChar w:fldCharType="separate"/>
        </w:r>
        <w:r w:rsidR="00876D4C">
          <w:rPr>
            <w:noProof/>
            <w:webHidden/>
          </w:rPr>
          <w:t>6</w:t>
        </w:r>
        <w:r w:rsidR="00876D4C">
          <w:rPr>
            <w:noProof/>
            <w:webHidden/>
          </w:rPr>
          <w:fldChar w:fldCharType="end"/>
        </w:r>
      </w:hyperlink>
    </w:p>
    <w:p w14:paraId="79EB05F4" w14:textId="3898A0E4" w:rsidR="00876D4C" w:rsidRDefault="004D47F8">
      <w:pPr>
        <w:pStyle w:val="TOC3"/>
        <w:rPr>
          <w:rFonts w:asciiTheme="minorHAnsi" w:eastAsiaTheme="minorEastAsia" w:hAnsiTheme="minorHAnsi" w:cstheme="minorBidi"/>
          <w:noProof/>
          <w:kern w:val="0"/>
          <w:lang/>
        </w:rPr>
      </w:pPr>
      <w:hyperlink w:anchor="_Toc38058611" w:history="1">
        <w:r w:rsidR="00876D4C" w:rsidRPr="00321BB2">
          <w:rPr>
            <w:rStyle w:val="a3"/>
            <w:noProof/>
          </w:rPr>
          <w:t>3.2.6</w:t>
        </w:r>
        <w:r w:rsidR="00876D4C" w:rsidRPr="00321BB2">
          <w:rPr>
            <w:rStyle w:val="a3"/>
            <w:rFonts w:hint="eastAsia"/>
            <w:noProof/>
          </w:rPr>
          <w:t>段落字单元解析</w:t>
        </w:r>
        <w:r w:rsidR="00876D4C">
          <w:rPr>
            <w:noProof/>
            <w:webHidden/>
          </w:rPr>
          <w:tab/>
        </w:r>
        <w:r w:rsidR="00876D4C">
          <w:rPr>
            <w:noProof/>
            <w:webHidden/>
          </w:rPr>
          <w:fldChar w:fldCharType="begin"/>
        </w:r>
        <w:r w:rsidR="00876D4C">
          <w:rPr>
            <w:noProof/>
            <w:webHidden/>
          </w:rPr>
          <w:instrText xml:space="preserve"> PAGEREF _Toc38058611 \h </w:instrText>
        </w:r>
        <w:r w:rsidR="00876D4C">
          <w:rPr>
            <w:noProof/>
            <w:webHidden/>
          </w:rPr>
        </w:r>
        <w:r w:rsidR="00876D4C">
          <w:rPr>
            <w:noProof/>
            <w:webHidden/>
          </w:rPr>
          <w:fldChar w:fldCharType="separate"/>
        </w:r>
        <w:r w:rsidR="00876D4C">
          <w:rPr>
            <w:noProof/>
            <w:webHidden/>
          </w:rPr>
          <w:t>6</w:t>
        </w:r>
        <w:r w:rsidR="00876D4C">
          <w:rPr>
            <w:noProof/>
            <w:webHidden/>
          </w:rPr>
          <w:fldChar w:fldCharType="end"/>
        </w:r>
      </w:hyperlink>
    </w:p>
    <w:p w14:paraId="48505807" w14:textId="6E66F326" w:rsidR="00876D4C" w:rsidRDefault="004D47F8">
      <w:pPr>
        <w:pStyle w:val="TOC3"/>
        <w:rPr>
          <w:rFonts w:asciiTheme="minorHAnsi" w:eastAsiaTheme="minorEastAsia" w:hAnsiTheme="minorHAnsi" w:cstheme="minorBidi"/>
          <w:noProof/>
          <w:kern w:val="0"/>
          <w:lang/>
        </w:rPr>
      </w:pPr>
      <w:hyperlink w:anchor="_Toc38058612" w:history="1">
        <w:r w:rsidR="00876D4C" w:rsidRPr="00321BB2">
          <w:rPr>
            <w:rStyle w:val="a3"/>
            <w:noProof/>
          </w:rPr>
          <w:t xml:space="preserve">3.2.7 </w:t>
        </w:r>
        <w:r w:rsidR="00876D4C" w:rsidRPr="00321BB2">
          <w:rPr>
            <w:rStyle w:val="a3"/>
            <w:rFonts w:hint="eastAsia"/>
            <w:noProof/>
          </w:rPr>
          <w:t>字体格式解析</w:t>
        </w:r>
        <w:r w:rsidR="00876D4C">
          <w:rPr>
            <w:noProof/>
            <w:webHidden/>
          </w:rPr>
          <w:tab/>
        </w:r>
        <w:r w:rsidR="00876D4C">
          <w:rPr>
            <w:noProof/>
            <w:webHidden/>
          </w:rPr>
          <w:fldChar w:fldCharType="begin"/>
        </w:r>
        <w:r w:rsidR="00876D4C">
          <w:rPr>
            <w:noProof/>
            <w:webHidden/>
          </w:rPr>
          <w:instrText xml:space="preserve"> PAGEREF _Toc38058612 \h </w:instrText>
        </w:r>
        <w:r w:rsidR="00876D4C">
          <w:rPr>
            <w:noProof/>
            <w:webHidden/>
          </w:rPr>
        </w:r>
        <w:r w:rsidR="00876D4C">
          <w:rPr>
            <w:noProof/>
            <w:webHidden/>
          </w:rPr>
          <w:fldChar w:fldCharType="separate"/>
        </w:r>
        <w:r w:rsidR="00876D4C">
          <w:rPr>
            <w:noProof/>
            <w:webHidden/>
          </w:rPr>
          <w:t>7</w:t>
        </w:r>
        <w:r w:rsidR="00876D4C">
          <w:rPr>
            <w:noProof/>
            <w:webHidden/>
          </w:rPr>
          <w:fldChar w:fldCharType="end"/>
        </w:r>
      </w:hyperlink>
    </w:p>
    <w:p w14:paraId="4D4DDE15" w14:textId="55F2E45A" w:rsidR="00876D4C" w:rsidRDefault="004D47F8">
      <w:pPr>
        <w:pStyle w:val="TOC3"/>
        <w:rPr>
          <w:rFonts w:asciiTheme="minorHAnsi" w:eastAsiaTheme="minorEastAsia" w:hAnsiTheme="minorHAnsi" w:cstheme="minorBidi"/>
          <w:noProof/>
          <w:kern w:val="0"/>
          <w:lang/>
        </w:rPr>
      </w:pPr>
      <w:hyperlink w:anchor="_Toc38058613" w:history="1">
        <w:r w:rsidR="00876D4C" w:rsidRPr="00321BB2">
          <w:rPr>
            <w:rStyle w:val="a3"/>
            <w:noProof/>
          </w:rPr>
          <w:t xml:space="preserve">3.2.8 </w:t>
        </w:r>
        <w:r w:rsidR="00876D4C" w:rsidRPr="00321BB2">
          <w:rPr>
            <w:rStyle w:val="a3"/>
            <w:rFonts w:hint="eastAsia"/>
            <w:noProof/>
          </w:rPr>
          <w:t>表格解析</w:t>
        </w:r>
        <w:r w:rsidR="00876D4C">
          <w:rPr>
            <w:noProof/>
            <w:webHidden/>
          </w:rPr>
          <w:tab/>
        </w:r>
        <w:r w:rsidR="00876D4C">
          <w:rPr>
            <w:noProof/>
            <w:webHidden/>
          </w:rPr>
          <w:fldChar w:fldCharType="begin"/>
        </w:r>
        <w:r w:rsidR="00876D4C">
          <w:rPr>
            <w:noProof/>
            <w:webHidden/>
          </w:rPr>
          <w:instrText xml:space="preserve"> PAGEREF _Toc38058613 \h </w:instrText>
        </w:r>
        <w:r w:rsidR="00876D4C">
          <w:rPr>
            <w:noProof/>
            <w:webHidden/>
          </w:rPr>
        </w:r>
        <w:r w:rsidR="00876D4C">
          <w:rPr>
            <w:noProof/>
            <w:webHidden/>
          </w:rPr>
          <w:fldChar w:fldCharType="separate"/>
        </w:r>
        <w:r w:rsidR="00876D4C">
          <w:rPr>
            <w:noProof/>
            <w:webHidden/>
          </w:rPr>
          <w:t>7</w:t>
        </w:r>
        <w:r w:rsidR="00876D4C">
          <w:rPr>
            <w:noProof/>
            <w:webHidden/>
          </w:rPr>
          <w:fldChar w:fldCharType="end"/>
        </w:r>
      </w:hyperlink>
    </w:p>
    <w:p w14:paraId="3F4DA7CB" w14:textId="1213B71D" w:rsidR="00876D4C" w:rsidRDefault="004D47F8">
      <w:pPr>
        <w:pStyle w:val="TOC3"/>
        <w:rPr>
          <w:rFonts w:asciiTheme="minorHAnsi" w:eastAsiaTheme="minorEastAsia" w:hAnsiTheme="minorHAnsi" w:cstheme="minorBidi"/>
          <w:noProof/>
          <w:kern w:val="0"/>
          <w:lang/>
        </w:rPr>
      </w:pPr>
      <w:hyperlink w:anchor="_Toc38058614" w:history="1">
        <w:r w:rsidR="00876D4C" w:rsidRPr="00321BB2">
          <w:rPr>
            <w:rStyle w:val="a3"/>
            <w:noProof/>
          </w:rPr>
          <w:t>3.2.9 Swagger Restful</w:t>
        </w:r>
        <w:r w:rsidR="00876D4C" w:rsidRPr="00321BB2">
          <w:rPr>
            <w:rStyle w:val="a3"/>
            <w:rFonts w:hint="eastAsia"/>
            <w:noProof/>
          </w:rPr>
          <w:t>接口文档</w:t>
        </w:r>
        <w:r w:rsidR="00876D4C">
          <w:rPr>
            <w:noProof/>
            <w:webHidden/>
          </w:rPr>
          <w:tab/>
        </w:r>
        <w:r w:rsidR="00876D4C">
          <w:rPr>
            <w:noProof/>
            <w:webHidden/>
          </w:rPr>
          <w:fldChar w:fldCharType="begin"/>
        </w:r>
        <w:r w:rsidR="00876D4C">
          <w:rPr>
            <w:noProof/>
            <w:webHidden/>
          </w:rPr>
          <w:instrText xml:space="preserve"> PAGEREF _Toc38058614 \h </w:instrText>
        </w:r>
        <w:r w:rsidR="00876D4C">
          <w:rPr>
            <w:noProof/>
            <w:webHidden/>
          </w:rPr>
        </w:r>
        <w:r w:rsidR="00876D4C">
          <w:rPr>
            <w:noProof/>
            <w:webHidden/>
          </w:rPr>
          <w:fldChar w:fldCharType="separate"/>
        </w:r>
        <w:r w:rsidR="00876D4C">
          <w:rPr>
            <w:noProof/>
            <w:webHidden/>
          </w:rPr>
          <w:t>8</w:t>
        </w:r>
        <w:r w:rsidR="00876D4C">
          <w:rPr>
            <w:noProof/>
            <w:webHidden/>
          </w:rPr>
          <w:fldChar w:fldCharType="end"/>
        </w:r>
      </w:hyperlink>
    </w:p>
    <w:p w14:paraId="212ADA42" w14:textId="21CCEFB3" w:rsidR="00876D4C" w:rsidRDefault="004D47F8">
      <w:pPr>
        <w:pStyle w:val="TOC1"/>
        <w:rPr>
          <w:rFonts w:asciiTheme="minorHAnsi" w:eastAsiaTheme="minorEastAsia" w:hAnsiTheme="minorHAnsi" w:cstheme="minorBidi"/>
          <w:noProof/>
          <w:kern w:val="0"/>
          <w:lang/>
        </w:rPr>
      </w:pPr>
      <w:hyperlink w:anchor="_Toc38058615" w:history="1">
        <w:r w:rsidR="00876D4C" w:rsidRPr="00321BB2">
          <w:rPr>
            <w:rStyle w:val="a3"/>
            <w:noProof/>
          </w:rPr>
          <w:t>4</w:t>
        </w:r>
        <w:r w:rsidR="00876D4C" w:rsidRPr="00321BB2">
          <w:rPr>
            <w:rStyle w:val="a3"/>
            <w:rFonts w:hint="eastAsia"/>
            <w:noProof/>
          </w:rPr>
          <w:t>．性能需求</w:t>
        </w:r>
        <w:r w:rsidR="00876D4C">
          <w:rPr>
            <w:noProof/>
            <w:webHidden/>
          </w:rPr>
          <w:tab/>
        </w:r>
        <w:r w:rsidR="00876D4C">
          <w:rPr>
            <w:noProof/>
            <w:webHidden/>
          </w:rPr>
          <w:fldChar w:fldCharType="begin"/>
        </w:r>
        <w:r w:rsidR="00876D4C">
          <w:rPr>
            <w:noProof/>
            <w:webHidden/>
          </w:rPr>
          <w:instrText xml:space="preserve"> PAGEREF _Toc38058615 \h </w:instrText>
        </w:r>
        <w:r w:rsidR="00876D4C">
          <w:rPr>
            <w:noProof/>
            <w:webHidden/>
          </w:rPr>
        </w:r>
        <w:r w:rsidR="00876D4C">
          <w:rPr>
            <w:noProof/>
            <w:webHidden/>
          </w:rPr>
          <w:fldChar w:fldCharType="separate"/>
        </w:r>
        <w:r w:rsidR="00876D4C">
          <w:rPr>
            <w:noProof/>
            <w:webHidden/>
          </w:rPr>
          <w:t>8</w:t>
        </w:r>
        <w:r w:rsidR="00876D4C">
          <w:rPr>
            <w:noProof/>
            <w:webHidden/>
          </w:rPr>
          <w:fldChar w:fldCharType="end"/>
        </w:r>
      </w:hyperlink>
    </w:p>
    <w:p w14:paraId="0403E2B5" w14:textId="424AEF05" w:rsidR="00876D4C" w:rsidRDefault="004D47F8">
      <w:pPr>
        <w:pStyle w:val="TOC1"/>
        <w:rPr>
          <w:rFonts w:asciiTheme="minorHAnsi" w:eastAsiaTheme="minorEastAsia" w:hAnsiTheme="minorHAnsi" w:cstheme="minorBidi"/>
          <w:noProof/>
          <w:kern w:val="0"/>
          <w:lang/>
        </w:rPr>
      </w:pPr>
      <w:hyperlink w:anchor="_Toc38058616" w:history="1">
        <w:r w:rsidR="00876D4C" w:rsidRPr="00321BB2">
          <w:rPr>
            <w:rStyle w:val="a3"/>
            <w:noProof/>
          </w:rPr>
          <w:t>5</w:t>
        </w:r>
        <w:r w:rsidR="00876D4C" w:rsidRPr="00321BB2">
          <w:rPr>
            <w:rStyle w:val="a3"/>
            <w:rFonts w:hint="eastAsia"/>
            <w:noProof/>
          </w:rPr>
          <w:t>．运行需求</w:t>
        </w:r>
        <w:r w:rsidR="00876D4C">
          <w:rPr>
            <w:noProof/>
            <w:webHidden/>
          </w:rPr>
          <w:tab/>
        </w:r>
        <w:r w:rsidR="00876D4C">
          <w:rPr>
            <w:noProof/>
            <w:webHidden/>
          </w:rPr>
          <w:fldChar w:fldCharType="begin"/>
        </w:r>
        <w:r w:rsidR="00876D4C">
          <w:rPr>
            <w:noProof/>
            <w:webHidden/>
          </w:rPr>
          <w:instrText xml:space="preserve"> PAGEREF _Toc38058616 \h </w:instrText>
        </w:r>
        <w:r w:rsidR="00876D4C">
          <w:rPr>
            <w:noProof/>
            <w:webHidden/>
          </w:rPr>
        </w:r>
        <w:r w:rsidR="00876D4C">
          <w:rPr>
            <w:noProof/>
            <w:webHidden/>
          </w:rPr>
          <w:fldChar w:fldCharType="separate"/>
        </w:r>
        <w:r w:rsidR="00876D4C">
          <w:rPr>
            <w:noProof/>
            <w:webHidden/>
          </w:rPr>
          <w:t>9</w:t>
        </w:r>
        <w:r w:rsidR="00876D4C">
          <w:rPr>
            <w:noProof/>
            <w:webHidden/>
          </w:rPr>
          <w:fldChar w:fldCharType="end"/>
        </w:r>
      </w:hyperlink>
    </w:p>
    <w:p w14:paraId="241CED3B" w14:textId="02ECE5A3" w:rsidR="00876D4C" w:rsidRDefault="004D47F8">
      <w:pPr>
        <w:pStyle w:val="TOC2"/>
        <w:rPr>
          <w:rFonts w:asciiTheme="minorHAnsi" w:eastAsiaTheme="minorEastAsia" w:hAnsiTheme="minorHAnsi" w:cstheme="minorBidi"/>
          <w:noProof/>
          <w:kern w:val="0"/>
          <w:lang/>
        </w:rPr>
      </w:pPr>
      <w:hyperlink w:anchor="_Toc38058617" w:history="1">
        <w:r w:rsidR="00876D4C" w:rsidRPr="00321BB2">
          <w:rPr>
            <w:rStyle w:val="a3"/>
            <w:noProof/>
          </w:rPr>
          <w:t>5.1</w:t>
        </w:r>
        <w:r w:rsidR="00876D4C" w:rsidRPr="00321BB2">
          <w:rPr>
            <w:rStyle w:val="a3"/>
            <w:rFonts w:hint="eastAsia"/>
            <w:noProof/>
          </w:rPr>
          <w:t>用户界面</w:t>
        </w:r>
        <w:r w:rsidR="00876D4C">
          <w:rPr>
            <w:noProof/>
            <w:webHidden/>
          </w:rPr>
          <w:tab/>
        </w:r>
        <w:r w:rsidR="00876D4C">
          <w:rPr>
            <w:noProof/>
            <w:webHidden/>
          </w:rPr>
          <w:fldChar w:fldCharType="begin"/>
        </w:r>
        <w:r w:rsidR="00876D4C">
          <w:rPr>
            <w:noProof/>
            <w:webHidden/>
          </w:rPr>
          <w:instrText xml:space="preserve"> PAGEREF _Toc38058617 \h </w:instrText>
        </w:r>
        <w:r w:rsidR="00876D4C">
          <w:rPr>
            <w:noProof/>
            <w:webHidden/>
          </w:rPr>
        </w:r>
        <w:r w:rsidR="00876D4C">
          <w:rPr>
            <w:noProof/>
            <w:webHidden/>
          </w:rPr>
          <w:fldChar w:fldCharType="separate"/>
        </w:r>
        <w:r w:rsidR="00876D4C">
          <w:rPr>
            <w:noProof/>
            <w:webHidden/>
          </w:rPr>
          <w:t>9</w:t>
        </w:r>
        <w:r w:rsidR="00876D4C">
          <w:rPr>
            <w:noProof/>
            <w:webHidden/>
          </w:rPr>
          <w:fldChar w:fldCharType="end"/>
        </w:r>
      </w:hyperlink>
    </w:p>
    <w:p w14:paraId="04C5C21C" w14:textId="60578428" w:rsidR="00876D4C" w:rsidRDefault="004D47F8">
      <w:pPr>
        <w:pStyle w:val="TOC2"/>
        <w:rPr>
          <w:rFonts w:asciiTheme="minorHAnsi" w:eastAsiaTheme="minorEastAsia" w:hAnsiTheme="minorHAnsi" w:cstheme="minorBidi"/>
          <w:noProof/>
          <w:kern w:val="0"/>
          <w:lang/>
        </w:rPr>
      </w:pPr>
      <w:hyperlink w:anchor="_Toc38058618" w:history="1">
        <w:r w:rsidR="00876D4C" w:rsidRPr="00321BB2">
          <w:rPr>
            <w:rStyle w:val="a3"/>
            <w:noProof/>
          </w:rPr>
          <w:t>5.2</w:t>
        </w:r>
        <w:r w:rsidR="00876D4C" w:rsidRPr="00321BB2">
          <w:rPr>
            <w:rStyle w:val="a3"/>
            <w:rFonts w:hint="eastAsia"/>
            <w:noProof/>
          </w:rPr>
          <w:t>软件接口</w:t>
        </w:r>
        <w:r w:rsidR="00876D4C">
          <w:rPr>
            <w:noProof/>
            <w:webHidden/>
          </w:rPr>
          <w:tab/>
        </w:r>
        <w:r w:rsidR="00876D4C">
          <w:rPr>
            <w:noProof/>
            <w:webHidden/>
          </w:rPr>
          <w:fldChar w:fldCharType="begin"/>
        </w:r>
        <w:r w:rsidR="00876D4C">
          <w:rPr>
            <w:noProof/>
            <w:webHidden/>
          </w:rPr>
          <w:instrText xml:space="preserve"> PAGEREF _Toc38058618 \h </w:instrText>
        </w:r>
        <w:r w:rsidR="00876D4C">
          <w:rPr>
            <w:noProof/>
            <w:webHidden/>
          </w:rPr>
        </w:r>
        <w:r w:rsidR="00876D4C">
          <w:rPr>
            <w:noProof/>
            <w:webHidden/>
          </w:rPr>
          <w:fldChar w:fldCharType="separate"/>
        </w:r>
        <w:r w:rsidR="00876D4C">
          <w:rPr>
            <w:noProof/>
            <w:webHidden/>
          </w:rPr>
          <w:t>9</w:t>
        </w:r>
        <w:r w:rsidR="00876D4C">
          <w:rPr>
            <w:noProof/>
            <w:webHidden/>
          </w:rPr>
          <w:fldChar w:fldCharType="end"/>
        </w:r>
      </w:hyperlink>
    </w:p>
    <w:p w14:paraId="31B45F33" w14:textId="0E4046D9" w:rsidR="00876D4C" w:rsidRDefault="004D47F8">
      <w:pPr>
        <w:pStyle w:val="TOC2"/>
        <w:rPr>
          <w:rFonts w:asciiTheme="minorHAnsi" w:eastAsiaTheme="minorEastAsia" w:hAnsiTheme="minorHAnsi" w:cstheme="minorBidi"/>
          <w:noProof/>
          <w:kern w:val="0"/>
          <w:lang/>
        </w:rPr>
      </w:pPr>
      <w:hyperlink w:anchor="_Toc38058619" w:history="1">
        <w:r w:rsidR="00876D4C" w:rsidRPr="00321BB2">
          <w:rPr>
            <w:rStyle w:val="a3"/>
            <w:noProof/>
          </w:rPr>
          <w:t>5.3</w:t>
        </w:r>
        <w:r w:rsidR="00876D4C" w:rsidRPr="00321BB2">
          <w:rPr>
            <w:rStyle w:val="a3"/>
            <w:rFonts w:hint="eastAsia"/>
            <w:noProof/>
          </w:rPr>
          <w:t>故障处理</w:t>
        </w:r>
        <w:r w:rsidR="00876D4C">
          <w:rPr>
            <w:noProof/>
            <w:webHidden/>
          </w:rPr>
          <w:tab/>
        </w:r>
        <w:r w:rsidR="00876D4C">
          <w:rPr>
            <w:noProof/>
            <w:webHidden/>
          </w:rPr>
          <w:fldChar w:fldCharType="begin"/>
        </w:r>
        <w:r w:rsidR="00876D4C">
          <w:rPr>
            <w:noProof/>
            <w:webHidden/>
          </w:rPr>
          <w:instrText xml:space="preserve"> PAGEREF _Toc38058619 \h </w:instrText>
        </w:r>
        <w:r w:rsidR="00876D4C">
          <w:rPr>
            <w:noProof/>
            <w:webHidden/>
          </w:rPr>
        </w:r>
        <w:r w:rsidR="00876D4C">
          <w:rPr>
            <w:noProof/>
            <w:webHidden/>
          </w:rPr>
          <w:fldChar w:fldCharType="separate"/>
        </w:r>
        <w:r w:rsidR="00876D4C">
          <w:rPr>
            <w:noProof/>
            <w:webHidden/>
          </w:rPr>
          <w:t>9</w:t>
        </w:r>
        <w:r w:rsidR="00876D4C">
          <w:rPr>
            <w:noProof/>
            <w:webHidden/>
          </w:rPr>
          <w:fldChar w:fldCharType="end"/>
        </w:r>
      </w:hyperlink>
    </w:p>
    <w:p w14:paraId="6FB4F5C0" w14:textId="5EB857D7" w:rsidR="00876D4C" w:rsidRDefault="004D47F8">
      <w:pPr>
        <w:pStyle w:val="TOC1"/>
        <w:rPr>
          <w:rFonts w:asciiTheme="minorHAnsi" w:eastAsiaTheme="minorEastAsia" w:hAnsiTheme="minorHAnsi" w:cstheme="minorBidi"/>
          <w:noProof/>
          <w:kern w:val="0"/>
          <w:lang/>
        </w:rPr>
      </w:pPr>
      <w:hyperlink w:anchor="_Toc38058620" w:history="1">
        <w:r w:rsidR="00876D4C" w:rsidRPr="00321BB2">
          <w:rPr>
            <w:rStyle w:val="a3"/>
            <w:noProof/>
          </w:rPr>
          <w:t>6</w:t>
        </w:r>
        <w:r w:rsidR="00876D4C" w:rsidRPr="00321BB2">
          <w:rPr>
            <w:rStyle w:val="a3"/>
            <w:rFonts w:hint="eastAsia"/>
            <w:noProof/>
          </w:rPr>
          <w:t>．其它需求</w:t>
        </w:r>
        <w:r w:rsidR="00876D4C">
          <w:rPr>
            <w:noProof/>
            <w:webHidden/>
          </w:rPr>
          <w:tab/>
        </w:r>
        <w:r w:rsidR="00876D4C">
          <w:rPr>
            <w:noProof/>
            <w:webHidden/>
          </w:rPr>
          <w:fldChar w:fldCharType="begin"/>
        </w:r>
        <w:r w:rsidR="00876D4C">
          <w:rPr>
            <w:noProof/>
            <w:webHidden/>
          </w:rPr>
          <w:instrText xml:space="preserve"> PAGEREF _Toc38058620 \h </w:instrText>
        </w:r>
        <w:r w:rsidR="00876D4C">
          <w:rPr>
            <w:noProof/>
            <w:webHidden/>
          </w:rPr>
        </w:r>
        <w:r w:rsidR="00876D4C">
          <w:rPr>
            <w:noProof/>
            <w:webHidden/>
          </w:rPr>
          <w:fldChar w:fldCharType="separate"/>
        </w:r>
        <w:r w:rsidR="00876D4C">
          <w:rPr>
            <w:noProof/>
            <w:webHidden/>
          </w:rPr>
          <w:t>9</w:t>
        </w:r>
        <w:r w:rsidR="00876D4C">
          <w:rPr>
            <w:noProof/>
            <w:webHidden/>
          </w:rPr>
          <w:fldChar w:fldCharType="end"/>
        </w:r>
      </w:hyperlink>
    </w:p>
    <w:p w14:paraId="731F16F2" w14:textId="0C44B8DF" w:rsidR="0044286B" w:rsidRDefault="00C1462C" w:rsidP="007F0563">
      <w:pPr>
        <w:ind w:firstLineChars="0" w:firstLine="0"/>
      </w:pPr>
      <w:r>
        <w:fldChar w:fldCharType="end"/>
      </w:r>
    </w:p>
    <w:p w14:paraId="0AC02C2A" w14:textId="77777777" w:rsidR="006736F4" w:rsidRDefault="006736F4" w:rsidP="007F0563">
      <w:pPr>
        <w:pStyle w:val="1"/>
        <w:ind w:firstLineChars="0" w:firstLine="0"/>
        <w:sectPr w:rsidR="006736F4" w:rsidSect="006736F4">
          <w:type w:val="continuous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96B109E" w14:textId="77777777" w:rsidR="0044286B" w:rsidRDefault="00C1462C" w:rsidP="007F0563">
      <w:pPr>
        <w:pStyle w:val="1"/>
        <w:ind w:firstLineChars="0" w:firstLine="0"/>
      </w:pPr>
      <w:bookmarkStart w:id="0" w:name="_Toc38058595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0"/>
    </w:p>
    <w:p w14:paraId="6B692A34" w14:textId="77777777" w:rsidR="0044286B" w:rsidRDefault="00C1462C" w:rsidP="007F0563">
      <w:pPr>
        <w:pStyle w:val="2"/>
        <w:ind w:firstLineChars="0" w:firstLine="0"/>
      </w:pPr>
      <w:bookmarkStart w:id="1" w:name="_Toc38058596"/>
      <w:r>
        <w:rPr>
          <w:rFonts w:hint="eastAsia"/>
        </w:rPr>
        <w:t>1.1</w:t>
      </w:r>
      <w:r w:rsidR="009B3839">
        <w:rPr>
          <w:rFonts w:hint="eastAsia"/>
        </w:rPr>
        <w:t>版本说明</w:t>
      </w:r>
      <w:bookmarkEnd w:id="1"/>
    </w:p>
    <w:p w14:paraId="3C84FE8F" w14:textId="35ACDADD" w:rsidR="009B3839" w:rsidRDefault="009B3839" w:rsidP="00E4158D">
      <w:pPr>
        <w:ind w:firstLine="480"/>
      </w:pPr>
      <w:r>
        <w:rPr>
          <w:rFonts w:hint="eastAsia"/>
        </w:rPr>
        <w:t>此需求规格说明是根据</w:t>
      </w:r>
      <w:r w:rsidR="002951C0" w:rsidRPr="002C36A8">
        <w:rPr>
          <w:rFonts w:hint="eastAsia"/>
          <w:sz w:val="22"/>
        </w:rPr>
        <w:t>RWS-</w:t>
      </w:r>
      <w:r w:rsidR="004D5A5B">
        <w:rPr>
          <w:sz w:val="22"/>
        </w:rPr>
        <w:t>ZNHCS</w:t>
      </w:r>
      <w:r w:rsidR="002951C0">
        <w:rPr>
          <w:rFonts w:hint="eastAsia"/>
          <w:sz w:val="22"/>
        </w:rPr>
        <w:t>-WJJXFWD</w:t>
      </w:r>
      <w:r w:rsidR="002951C0" w:rsidRPr="002C36A8">
        <w:rPr>
          <w:rFonts w:hint="eastAsia"/>
          <w:sz w:val="22"/>
        </w:rPr>
        <w:t>-20200</w:t>
      </w:r>
      <w:r w:rsidR="004D5A5B">
        <w:rPr>
          <w:sz w:val="22"/>
        </w:rPr>
        <w:t>4</w:t>
      </w:r>
      <w:r w:rsidR="002951C0" w:rsidRPr="002C36A8">
        <w:rPr>
          <w:rFonts w:hint="eastAsia"/>
          <w:sz w:val="22"/>
        </w:rPr>
        <w:t>1</w:t>
      </w:r>
      <w:r w:rsidR="004D5A5B">
        <w:rPr>
          <w:sz w:val="22"/>
        </w:rPr>
        <w:t>6</w:t>
      </w:r>
      <w:r>
        <w:rPr>
          <w:rFonts w:hint="eastAsia"/>
        </w:rPr>
        <w:t>任务书分解得到</w:t>
      </w:r>
      <w:r w:rsidR="00345B97">
        <w:rPr>
          <w:rFonts w:hint="eastAsia"/>
        </w:rPr>
        <w:t>。</w:t>
      </w:r>
    </w:p>
    <w:p w14:paraId="55267C8E" w14:textId="77777777" w:rsidR="0044286B" w:rsidRDefault="00C1462C" w:rsidP="007F0563">
      <w:pPr>
        <w:pStyle w:val="2"/>
        <w:ind w:firstLineChars="0" w:firstLine="0"/>
      </w:pPr>
      <w:bookmarkStart w:id="2" w:name="_Toc38058597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14:paraId="40852DCD" w14:textId="40FE119F" w:rsidR="00345B97" w:rsidRPr="00345B97" w:rsidRDefault="00B70BFC" w:rsidP="00E4158D">
      <w:pPr>
        <w:ind w:firstLine="480"/>
      </w:pPr>
      <w:r w:rsidRPr="00B70BFC">
        <w:rPr>
          <w:rFonts w:hint="eastAsia"/>
        </w:rPr>
        <w:t>测试业务流程涉及大量、多种类型的文档，如文档审查、文件索引、关键词检索等任务中，需要提前对</w:t>
      </w:r>
      <w:r w:rsidRPr="00B70BFC">
        <w:rPr>
          <w:rFonts w:hint="eastAsia"/>
        </w:rPr>
        <w:t>doc</w:t>
      </w:r>
      <w:r w:rsidRPr="00B70BFC">
        <w:rPr>
          <w:rFonts w:hint="eastAsia"/>
        </w:rPr>
        <w:t>、</w:t>
      </w:r>
      <w:r w:rsidRPr="00B70BFC">
        <w:rPr>
          <w:rFonts w:hint="eastAsia"/>
        </w:rPr>
        <w:t>docx</w:t>
      </w:r>
      <w:r w:rsidRPr="00B70BFC">
        <w:rPr>
          <w:rFonts w:hint="eastAsia"/>
        </w:rPr>
        <w:t>、</w:t>
      </w:r>
      <w:proofErr w:type="spellStart"/>
      <w:r w:rsidRPr="00B70BFC">
        <w:rPr>
          <w:rFonts w:hint="eastAsia"/>
        </w:rPr>
        <w:t>wps</w:t>
      </w:r>
      <w:proofErr w:type="spellEnd"/>
      <w:r w:rsidRPr="00B70BFC">
        <w:rPr>
          <w:rFonts w:hint="eastAsia"/>
        </w:rPr>
        <w:t>、</w:t>
      </w:r>
      <w:r w:rsidRPr="00B70BFC">
        <w:rPr>
          <w:rFonts w:hint="eastAsia"/>
        </w:rPr>
        <w:t>pdf</w:t>
      </w:r>
      <w:r w:rsidRPr="00B70BFC">
        <w:rPr>
          <w:rFonts w:hint="eastAsia"/>
        </w:rPr>
        <w:t>、</w:t>
      </w:r>
      <w:r w:rsidRPr="00B70BFC">
        <w:rPr>
          <w:rFonts w:hint="eastAsia"/>
        </w:rPr>
        <w:t>excel</w:t>
      </w:r>
      <w:r w:rsidRPr="00B70BFC">
        <w:rPr>
          <w:rFonts w:hint="eastAsia"/>
        </w:rPr>
        <w:t>文件等文件进行内容解析，包括文字、图片、表格等内容。开发出独立的文件解析模块，可以将业务逻辑和文件解析进行逻辑分割，以微服务或者</w:t>
      </w:r>
      <w:r w:rsidRPr="00B70BFC">
        <w:rPr>
          <w:rFonts w:hint="eastAsia"/>
        </w:rPr>
        <w:t>SDK</w:t>
      </w:r>
      <w:r w:rsidRPr="00B70BFC">
        <w:rPr>
          <w:rFonts w:hint="eastAsia"/>
        </w:rPr>
        <w:t>的形式提供文件解析能力，可大大降低程序开发模块间的耦合度，提高后续程序管理、修改能力。</w:t>
      </w:r>
    </w:p>
    <w:p w14:paraId="503ADF9F" w14:textId="77777777" w:rsidR="0044286B" w:rsidRDefault="00C1462C" w:rsidP="007F0563">
      <w:pPr>
        <w:pStyle w:val="2"/>
        <w:ind w:firstLineChars="0" w:firstLine="0"/>
      </w:pPr>
      <w:bookmarkStart w:id="3" w:name="_Toc38058598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14:paraId="7DA1C1E8" w14:textId="00E28BB7" w:rsidR="00FF4B6B" w:rsidRPr="00E74361" w:rsidRDefault="00E74361" w:rsidP="00AD24AD">
      <w:pPr>
        <w:ind w:firstLine="480"/>
      </w:pPr>
      <w:r>
        <w:rPr>
          <w:rFonts w:hint="eastAsia"/>
        </w:rPr>
        <w:t>文档解析：将非结构化</w:t>
      </w:r>
      <w:r w:rsidR="00AA40AE">
        <w:rPr>
          <w:rFonts w:hint="eastAsia"/>
        </w:rPr>
        <w:t>文档</w:t>
      </w:r>
      <w:r>
        <w:rPr>
          <w:rFonts w:hint="eastAsia"/>
        </w:rPr>
        <w:t>数据转化为结构化</w:t>
      </w:r>
      <w:r w:rsidR="00AA40AE">
        <w:rPr>
          <w:rFonts w:hint="eastAsia"/>
        </w:rPr>
        <w:t>条目</w:t>
      </w:r>
      <w:r>
        <w:rPr>
          <w:rFonts w:hint="eastAsia"/>
        </w:rPr>
        <w:t>数据</w:t>
      </w:r>
      <w:r w:rsidR="005F5D44">
        <w:rPr>
          <w:rFonts w:hint="eastAsia"/>
        </w:rPr>
        <w:t>。</w:t>
      </w:r>
    </w:p>
    <w:p w14:paraId="4198D7BE" w14:textId="77777777" w:rsidR="0044286B" w:rsidRDefault="00C1462C" w:rsidP="007F0563">
      <w:pPr>
        <w:pStyle w:val="2"/>
        <w:ind w:firstLineChars="0" w:firstLine="0"/>
      </w:pPr>
      <w:bookmarkStart w:id="4" w:name="_Toc38058599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14:paraId="1F99749C" w14:textId="46828D6B" w:rsidR="00345B97" w:rsidRDefault="00345B97" w:rsidP="00E4158D">
      <w:pPr>
        <w:ind w:firstLine="480"/>
      </w:pPr>
      <w:r>
        <w:rPr>
          <w:rFonts w:hint="eastAsia"/>
        </w:rPr>
        <w:t>《</w:t>
      </w:r>
      <w:r w:rsidR="00AA5522">
        <w:rPr>
          <w:rFonts w:hint="eastAsia"/>
        </w:rPr>
        <w:t>文件解析服务端模块</w:t>
      </w:r>
      <w:r>
        <w:rPr>
          <w:rFonts w:hint="eastAsia"/>
        </w:rPr>
        <w:t>》</w:t>
      </w:r>
      <w:r w:rsidR="00D765A0" w:rsidRPr="00D765A0">
        <w:t>RWS-</w:t>
      </w:r>
      <w:r w:rsidR="002457A4">
        <w:t>ZNHCS</w:t>
      </w:r>
      <w:r w:rsidR="00D765A0" w:rsidRPr="00D765A0">
        <w:t>-WJJXFWD-20200</w:t>
      </w:r>
      <w:r w:rsidR="002457A4">
        <w:t>4</w:t>
      </w:r>
      <w:r w:rsidR="00D765A0" w:rsidRPr="00D765A0">
        <w:t>1</w:t>
      </w:r>
      <w:r w:rsidR="002457A4">
        <w:t>6</w:t>
      </w:r>
      <w:r>
        <w:rPr>
          <w:rFonts w:hint="eastAsia"/>
        </w:rPr>
        <w:t>版本。</w:t>
      </w:r>
    </w:p>
    <w:p w14:paraId="5D1B3D51" w14:textId="77777777" w:rsidR="0044286B" w:rsidRDefault="00C1462C" w:rsidP="007F0563">
      <w:pPr>
        <w:pStyle w:val="1"/>
        <w:ind w:firstLineChars="0" w:firstLine="0"/>
      </w:pPr>
      <w:bookmarkStart w:id="5" w:name="_Toc38058600"/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5"/>
    </w:p>
    <w:p w14:paraId="790C328D" w14:textId="77777777" w:rsidR="0044286B" w:rsidRDefault="00C1462C" w:rsidP="007F0563">
      <w:pPr>
        <w:pStyle w:val="2"/>
        <w:ind w:firstLineChars="0" w:firstLine="0"/>
      </w:pPr>
      <w:bookmarkStart w:id="6" w:name="_Toc38058601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14:paraId="63FC3B2A" w14:textId="49C76F2A" w:rsidR="00AE5526" w:rsidRPr="00330F87" w:rsidRDefault="001F3F08" w:rsidP="00E4158D">
      <w:pPr>
        <w:ind w:firstLine="480"/>
      </w:pPr>
      <w:r>
        <w:rPr>
          <w:rFonts w:hint="eastAsia"/>
        </w:rPr>
        <w:t>解析</w:t>
      </w:r>
      <w:r w:rsidRPr="001F3F08">
        <w:rPr>
          <w:rFonts w:hint="eastAsia"/>
        </w:rPr>
        <w:t>模块需要支持常见</w:t>
      </w:r>
      <w:r w:rsidRPr="001F3F08">
        <w:rPr>
          <w:rFonts w:hint="eastAsia"/>
        </w:rPr>
        <w:t>word</w:t>
      </w:r>
      <w:r w:rsidRPr="001F3F08">
        <w:rPr>
          <w:rFonts w:hint="eastAsia"/>
        </w:rPr>
        <w:t>文档，如</w:t>
      </w:r>
      <w:r w:rsidRPr="001F3F08">
        <w:rPr>
          <w:rFonts w:hint="eastAsia"/>
        </w:rPr>
        <w:t>doc</w:t>
      </w:r>
      <w:r w:rsidRPr="001F3F08">
        <w:rPr>
          <w:rFonts w:hint="eastAsia"/>
        </w:rPr>
        <w:t>、</w:t>
      </w:r>
      <w:r w:rsidRPr="001F3F08">
        <w:rPr>
          <w:rFonts w:hint="eastAsia"/>
        </w:rPr>
        <w:t>docx</w:t>
      </w:r>
      <w:r w:rsidRPr="001F3F08">
        <w:rPr>
          <w:rFonts w:hint="eastAsia"/>
        </w:rPr>
        <w:t>、</w:t>
      </w:r>
      <w:proofErr w:type="spellStart"/>
      <w:r w:rsidRPr="001F3F08">
        <w:rPr>
          <w:rFonts w:hint="eastAsia"/>
        </w:rPr>
        <w:t>wps</w:t>
      </w:r>
      <w:proofErr w:type="spellEnd"/>
      <w:r w:rsidRPr="001F3F08">
        <w:rPr>
          <w:rFonts w:hint="eastAsia"/>
        </w:rPr>
        <w:t>、</w:t>
      </w:r>
      <w:r w:rsidRPr="001F3F08">
        <w:rPr>
          <w:rFonts w:hint="eastAsia"/>
        </w:rPr>
        <w:t>pdf</w:t>
      </w:r>
      <w:r w:rsidRPr="001F3F08">
        <w:rPr>
          <w:rFonts w:hint="eastAsia"/>
        </w:rPr>
        <w:t>等文件解析，解析内容包括标题、段落、表格、并且需要支持获取表格在文档中的位置、图片位置、段落序号等信息，支持字体格式（字体大小、颜色、加粗等）和段落格式信息（打开</w:t>
      </w:r>
      <w:r w:rsidRPr="001F3F08">
        <w:rPr>
          <w:rFonts w:hint="eastAsia"/>
        </w:rPr>
        <w:t>word</w:t>
      </w:r>
      <w:r w:rsidRPr="001F3F08">
        <w:rPr>
          <w:rFonts w:hint="eastAsia"/>
        </w:rPr>
        <w:t>文档的段落样式，包括段前、段后、行距等）。具体的功能在需求说明中进行分析。第一版内容以文字内容解析为主。</w:t>
      </w:r>
    </w:p>
    <w:p w14:paraId="5E76A27B" w14:textId="77777777" w:rsidR="0044286B" w:rsidRDefault="00C1462C" w:rsidP="007F0563">
      <w:pPr>
        <w:pStyle w:val="2"/>
        <w:ind w:firstLineChars="0" w:firstLine="0"/>
      </w:pPr>
      <w:bookmarkStart w:id="7" w:name="_Toc38058602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7"/>
    </w:p>
    <w:p w14:paraId="08443BED" w14:textId="6073DF78" w:rsidR="0044286B" w:rsidRDefault="00C1462C" w:rsidP="003776AB">
      <w:pPr>
        <w:ind w:firstLine="480"/>
      </w:pPr>
      <w:r>
        <w:rPr>
          <w:rFonts w:hint="eastAsia"/>
        </w:rPr>
        <w:t>操作系统：</w:t>
      </w:r>
      <w:r w:rsidR="00345B97">
        <w:rPr>
          <w:rFonts w:hint="eastAsia"/>
        </w:rPr>
        <w:t>Windows</w:t>
      </w:r>
      <w:r w:rsidR="00AE5526">
        <w:rPr>
          <w:rFonts w:hint="eastAsia"/>
        </w:rPr>
        <w:t>10</w:t>
      </w:r>
      <w:r w:rsidR="00345B97">
        <w:rPr>
          <w:rFonts w:hint="eastAsia"/>
        </w:rPr>
        <w:t>（本地）</w:t>
      </w:r>
    </w:p>
    <w:p w14:paraId="3CBBB483" w14:textId="77777777" w:rsidR="00416B84" w:rsidRDefault="00416B84" w:rsidP="003776AB">
      <w:pPr>
        <w:ind w:firstLine="480"/>
      </w:pPr>
      <w:r>
        <w:rPr>
          <w:rFonts w:hint="eastAsia"/>
        </w:rPr>
        <w:t>支持环境：</w:t>
      </w:r>
      <w:r w:rsidR="0096012E">
        <w:rPr>
          <w:rFonts w:hint="eastAsia"/>
        </w:rPr>
        <w:t>JDK</w:t>
      </w:r>
      <w:r>
        <w:rPr>
          <w:rFonts w:hint="eastAsia"/>
        </w:rPr>
        <w:t xml:space="preserve"> 8</w:t>
      </w:r>
      <w:r w:rsidR="000B69E8">
        <w:rPr>
          <w:rFonts w:hint="eastAsia"/>
        </w:rPr>
        <w:t>（</w:t>
      </w:r>
      <w:r w:rsidR="000B69E8" w:rsidRPr="000B69E8">
        <w:t>1.8.0_231</w:t>
      </w:r>
      <w:r w:rsidR="000B69E8">
        <w:rPr>
          <w:rFonts w:hint="eastAsia"/>
        </w:rPr>
        <w:t>）</w:t>
      </w:r>
    </w:p>
    <w:p w14:paraId="0808CF06" w14:textId="335E4056" w:rsidR="00766850" w:rsidRDefault="00766850" w:rsidP="00E4158D">
      <w:pPr>
        <w:ind w:firstLine="480"/>
      </w:pPr>
      <w:r>
        <w:rPr>
          <w:rFonts w:hint="eastAsia"/>
        </w:rPr>
        <w:t>代码编辑器：</w:t>
      </w:r>
      <w:r>
        <w:rPr>
          <w:rFonts w:hint="eastAsia"/>
        </w:rPr>
        <w:t>IDEA</w:t>
      </w:r>
      <w:r w:rsidR="003C7BD2">
        <w:tab/>
      </w:r>
    </w:p>
    <w:p w14:paraId="54FACCF4" w14:textId="77777777" w:rsidR="0044286B" w:rsidRDefault="00FE12A7" w:rsidP="0088675E">
      <w:pPr>
        <w:ind w:firstLine="480"/>
      </w:pPr>
      <w:r>
        <w:rPr>
          <w:rFonts w:hint="eastAsia"/>
        </w:rPr>
        <w:lastRenderedPageBreak/>
        <w:t>数据库：无</w:t>
      </w:r>
    </w:p>
    <w:p w14:paraId="34959A30" w14:textId="77777777" w:rsidR="0044286B" w:rsidRDefault="00C1293F" w:rsidP="007F0563">
      <w:pPr>
        <w:pStyle w:val="1"/>
        <w:ind w:firstLineChars="0" w:firstLine="0"/>
      </w:pPr>
      <w:bookmarkStart w:id="8" w:name="_Toc38058603"/>
      <w:r>
        <w:rPr>
          <w:rFonts w:hint="eastAsia"/>
        </w:rPr>
        <w:t>3</w:t>
      </w:r>
      <w:r w:rsidR="00C1462C">
        <w:rPr>
          <w:rFonts w:hint="eastAsia"/>
        </w:rPr>
        <w:t>．功能需求</w:t>
      </w:r>
      <w:bookmarkEnd w:id="8"/>
    </w:p>
    <w:p w14:paraId="6A48EC57" w14:textId="77777777" w:rsidR="0044286B" w:rsidRDefault="00C1293F" w:rsidP="007F0563">
      <w:pPr>
        <w:pStyle w:val="2"/>
        <w:ind w:firstLineChars="0" w:firstLine="0"/>
      </w:pPr>
      <w:bookmarkStart w:id="9" w:name="_Toc38058604"/>
      <w:r>
        <w:rPr>
          <w:rFonts w:hint="eastAsia"/>
        </w:rPr>
        <w:t>3</w:t>
      </w:r>
      <w:r w:rsidR="00C1462C">
        <w:rPr>
          <w:rFonts w:hint="eastAsia"/>
        </w:rPr>
        <w:t>.1</w:t>
      </w:r>
      <w:r w:rsidR="00C1462C">
        <w:rPr>
          <w:rFonts w:hint="eastAsia"/>
        </w:rPr>
        <w:t>功能划分</w:t>
      </w:r>
      <w:bookmarkEnd w:id="9"/>
    </w:p>
    <w:p w14:paraId="0A9FBBB2" w14:textId="77777777" w:rsidR="001844E1" w:rsidRDefault="001B44E5" w:rsidP="001844E1">
      <w:pPr>
        <w:ind w:firstLine="480"/>
      </w:pPr>
      <w:r>
        <w:rPr>
          <w:rFonts w:hint="eastAsia"/>
        </w:rPr>
        <w:t>文档载入</w:t>
      </w:r>
      <w:r w:rsidR="008A7BFA">
        <w:rPr>
          <w:rFonts w:hint="eastAsia"/>
        </w:rPr>
        <w:t>：</w:t>
      </w:r>
      <w:r>
        <w:rPr>
          <w:rFonts w:hint="eastAsia"/>
        </w:rPr>
        <w:t>提供</w:t>
      </w:r>
      <w:r w:rsidR="00C75B62">
        <w:rPr>
          <w:rFonts w:hint="eastAsia"/>
        </w:rPr>
        <w:t>对支持文本文档的载入功能</w:t>
      </w:r>
      <w:r w:rsidR="002075CD">
        <w:rPr>
          <w:rFonts w:hint="eastAsia"/>
        </w:rPr>
        <w:t>。</w:t>
      </w:r>
    </w:p>
    <w:p w14:paraId="2CF05955" w14:textId="77777777" w:rsidR="002135DB" w:rsidRDefault="002135DB" w:rsidP="008A7BFA">
      <w:pPr>
        <w:ind w:firstLine="480"/>
      </w:pPr>
      <w:r>
        <w:rPr>
          <w:rFonts w:hint="eastAsia"/>
        </w:rPr>
        <w:t>段落内容解析</w:t>
      </w:r>
      <w:r w:rsidR="00A67644">
        <w:rPr>
          <w:rFonts w:hint="eastAsia"/>
        </w:rPr>
        <w:t>：</w:t>
      </w:r>
      <w:r w:rsidR="00CD2701">
        <w:rPr>
          <w:rFonts w:hint="eastAsia"/>
        </w:rPr>
        <w:t>从文件中提取文档段落信息</w:t>
      </w:r>
      <w:r w:rsidR="00066323">
        <w:rPr>
          <w:rFonts w:hint="eastAsia"/>
        </w:rPr>
        <w:t>。</w:t>
      </w:r>
    </w:p>
    <w:p w14:paraId="1B9FD82A" w14:textId="77777777" w:rsidR="00C90A91" w:rsidRDefault="00A24C43" w:rsidP="00C90A91">
      <w:pPr>
        <w:ind w:firstLine="480"/>
      </w:pPr>
      <w:r>
        <w:rPr>
          <w:rFonts w:hint="eastAsia"/>
        </w:rPr>
        <w:t>段落格式解析：</w:t>
      </w:r>
      <w:r w:rsidR="006C198A">
        <w:rPr>
          <w:rFonts w:hint="eastAsia"/>
        </w:rPr>
        <w:t>解析</w:t>
      </w:r>
      <w:r>
        <w:rPr>
          <w:rFonts w:hint="eastAsia"/>
        </w:rPr>
        <w:t>每个段落的基本信息</w:t>
      </w:r>
      <w:r w:rsidR="00ED34E4">
        <w:rPr>
          <w:rFonts w:hint="eastAsia"/>
        </w:rPr>
        <w:t>。</w:t>
      </w:r>
    </w:p>
    <w:p w14:paraId="5E348545" w14:textId="77777777" w:rsidR="00B17B5D" w:rsidRDefault="0024212F" w:rsidP="00F86755">
      <w:pPr>
        <w:ind w:firstLine="480"/>
      </w:pPr>
      <w:r>
        <w:rPr>
          <w:rFonts w:hint="eastAsia"/>
        </w:rPr>
        <w:t>标题内容解析</w:t>
      </w:r>
      <w:r w:rsidR="00F702E8">
        <w:rPr>
          <w:rFonts w:hint="eastAsia"/>
        </w:rPr>
        <w:t>：</w:t>
      </w:r>
      <w:r w:rsidR="006C198A">
        <w:rPr>
          <w:rFonts w:hint="eastAsia"/>
        </w:rPr>
        <w:t>解析</w:t>
      </w:r>
      <w:r w:rsidR="00F702E8">
        <w:rPr>
          <w:rFonts w:hint="eastAsia"/>
        </w:rPr>
        <w:t>文档中的全部标题内容</w:t>
      </w:r>
      <w:r w:rsidR="00056DE8">
        <w:rPr>
          <w:rFonts w:hint="eastAsia"/>
        </w:rPr>
        <w:t>。</w:t>
      </w:r>
    </w:p>
    <w:p w14:paraId="5C4ED145" w14:textId="0032FB18" w:rsidR="008A7BFA" w:rsidRDefault="0024212F" w:rsidP="009854EF">
      <w:pPr>
        <w:ind w:firstLine="480"/>
      </w:pPr>
      <w:r>
        <w:rPr>
          <w:rFonts w:hint="eastAsia"/>
        </w:rPr>
        <w:t>图片内容解析</w:t>
      </w:r>
      <w:r w:rsidR="008A7BFA">
        <w:rPr>
          <w:rFonts w:hint="eastAsia"/>
        </w:rPr>
        <w:t>：</w:t>
      </w:r>
      <w:r w:rsidR="006C198A">
        <w:rPr>
          <w:rFonts w:hint="eastAsia"/>
        </w:rPr>
        <w:t>解析</w:t>
      </w:r>
      <w:r w:rsidR="00F702E8">
        <w:rPr>
          <w:rFonts w:hint="eastAsia"/>
        </w:rPr>
        <w:t>文档中的全部图片内容</w:t>
      </w:r>
      <w:r w:rsidR="001013F0">
        <w:rPr>
          <w:rFonts w:hint="eastAsia"/>
        </w:rPr>
        <w:t>。</w:t>
      </w:r>
    </w:p>
    <w:p w14:paraId="56BF349C" w14:textId="77777777" w:rsidR="00700F24" w:rsidRDefault="00700F24" w:rsidP="008A7BFA">
      <w:pPr>
        <w:ind w:firstLine="480"/>
      </w:pPr>
      <w:r>
        <w:rPr>
          <w:rFonts w:hint="eastAsia"/>
        </w:rPr>
        <w:t>段落字单元</w:t>
      </w:r>
      <w:r w:rsidR="0024212F">
        <w:rPr>
          <w:rFonts w:hint="eastAsia"/>
        </w:rPr>
        <w:t>解析</w:t>
      </w:r>
      <w:r>
        <w:rPr>
          <w:rFonts w:hint="eastAsia"/>
        </w:rPr>
        <w:t>：</w:t>
      </w:r>
      <w:r w:rsidR="006C198A">
        <w:rPr>
          <w:rFonts w:hint="eastAsia"/>
        </w:rPr>
        <w:t>解析</w:t>
      </w:r>
      <w:r w:rsidR="00EC613D">
        <w:rPr>
          <w:rFonts w:hint="eastAsia"/>
        </w:rPr>
        <w:t>给定</w:t>
      </w:r>
      <w:r>
        <w:rPr>
          <w:rFonts w:hint="eastAsia"/>
        </w:rPr>
        <w:t>段落的字单元集合。</w:t>
      </w:r>
    </w:p>
    <w:p w14:paraId="005217C6" w14:textId="77777777" w:rsidR="008A7BFA" w:rsidRDefault="0024212F" w:rsidP="008A7BFA">
      <w:pPr>
        <w:ind w:firstLine="480"/>
      </w:pPr>
      <w:r>
        <w:rPr>
          <w:rFonts w:hint="eastAsia"/>
        </w:rPr>
        <w:t>字体格式解析</w:t>
      </w:r>
      <w:r w:rsidR="008A7BFA">
        <w:rPr>
          <w:rFonts w:hint="eastAsia"/>
        </w:rPr>
        <w:t>：</w:t>
      </w:r>
      <w:r w:rsidR="006C198A">
        <w:rPr>
          <w:rFonts w:hint="eastAsia"/>
        </w:rPr>
        <w:t>解析</w:t>
      </w:r>
      <w:r w:rsidR="00EC613D">
        <w:rPr>
          <w:rFonts w:hint="eastAsia"/>
        </w:rPr>
        <w:t>给定段落的字体格式集合</w:t>
      </w:r>
      <w:r w:rsidR="00E05D79">
        <w:rPr>
          <w:rFonts w:hint="eastAsia"/>
        </w:rPr>
        <w:t>。</w:t>
      </w:r>
    </w:p>
    <w:p w14:paraId="6866A4E6" w14:textId="77777777" w:rsidR="00390132" w:rsidRDefault="0024212F" w:rsidP="00390132">
      <w:pPr>
        <w:ind w:firstLine="480"/>
      </w:pPr>
      <w:r>
        <w:t>表格解析</w:t>
      </w:r>
      <w:r w:rsidR="008A7BFA">
        <w:rPr>
          <w:rFonts w:hint="eastAsia"/>
        </w:rPr>
        <w:t>：</w:t>
      </w:r>
      <w:r w:rsidR="006C198A">
        <w:t>解析</w:t>
      </w:r>
      <w:r w:rsidR="008A7BFA">
        <w:t>文档中的所有表格</w:t>
      </w:r>
      <w:r w:rsidR="008A7BFA">
        <w:rPr>
          <w:rFonts w:hint="eastAsia"/>
        </w:rPr>
        <w:t>。</w:t>
      </w:r>
    </w:p>
    <w:p w14:paraId="44D0FE92" w14:textId="14A22968" w:rsidR="00BF5B1A" w:rsidRDefault="004C293F" w:rsidP="00A71B49">
      <w:pPr>
        <w:ind w:firstLine="480"/>
      </w:pPr>
      <w:r>
        <w:rPr>
          <w:rFonts w:hint="eastAsia"/>
        </w:rPr>
        <w:t>特定标题内容</w:t>
      </w:r>
      <w:r w:rsidR="0024212F">
        <w:rPr>
          <w:rFonts w:hint="eastAsia"/>
        </w:rPr>
        <w:t>解析</w:t>
      </w:r>
      <w:r>
        <w:rPr>
          <w:rFonts w:hint="eastAsia"/>
        </w:rPr>
        <w:t>：</w:t>
      </w:r>
      <w:r w:rsidR="006C198A">
        <w:rPr>
          <w:rFonts w:hint="eastAsia"/>
        </w:rPr>
        <w:t>解析</w:t>
      </w:r>
      <w:r w:rsidR="0084224F">
        <w:rPr>
          <w:rFonts w:hint="eastAsia"/>
        </w:rPr>
        <w:t>给定</w:t>
      </w:r>
      <w:r w:rsidR="00B871E8">
        <w:rPr>
          <w:rFonts w:hint="eastAsia"/>
        </w:rPr>
        <w:t>标题下面所有</w:t>
      </w:r>
      <w:r w:rsidR="00726CE5">
        <w:rPr>
          <w:rFonts w:hint="eastAsia"/>
        </w:rPr>
        <w:t>段落信息</w:t>
      </w:r>
      <w:r w:rsidR="00281348">
        <w:rPr>
          <w:rFonts w:hint="eastAsia"/>
        </w:rPr>
        <w:t>。</w:t>
      </w:r>
    </w:p>
    <w:p w14:paraId="2C1B3F6B" w14:textId="4DE8F012" w:rsidR="0049329F" w:rsidRDefault="0049329F" w:rsidP="00A71B49">
      <w:pPr>
        <w:ind w:firstLine="480"/>
      </w:pPr>
      <w:r>
        <w:rPr>
          <w:rFonts w:hint="eastAsia"/>
        </w:rPr>
        <w:t>Swagger</w:t>
      </w:r>
      <w:r>
        <w:rPr>
          <w:rFonts w:hint="eastAsia"/>
        </w:rPr>
        <w:t>文档：支持采用</w:t>
      </w:r>
      <w:r w:rsidR="006B1DE4">
        <w:rPr>
          <w:rFonts w:hint="eastAsia"/>
        </w:rPr>
        <w:t>Restful</w:t>
      </w:r>
      <w:r w:rsidR="006B1DE4">
        <w:rPr>
          <w:rFonts w:hint="eastAsia"/>
        </w:rPr>
        <w:t>格式进行数据交互，并且采用</w:t>
      </w:r>
      <w:r w:rsidR="006B1DE4">
        <w:rPr>
          <w:rFonts w:hint="eastAsia"/>
        </w:rPr>
        <w:t>Swagger</w:t>
      </w:r>
      <w:r w:rsidR="006B1DE4">
        <w:rPr>
          <w:rFonts w:hint="eastAsia"/>
        </w:rPr>
        <w:t>查看文档接口。</w:t>
      </w:r>
    </w:p>
    <w:p w14:paraId="7C4EB615" w14:textId="45BF6E0F" w:rsidR="00621A79" w:rsidRPr="001574D7" w:rsidRDefault="00621A79" w:rsidP="00621A7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BEE185A" wp14:editId="767C55AD">
            <wp:extent cx="5767754" cy="2629029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6903" cy="263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084C" w14:textId="77777777" w:rsidR="0044286B" w:rsidRDefault="00C1293F" w:rsidP="007F0563">
      <w:pPr>
        <w:pStyle w:val="2"/>
        <w:ind w:firstLineChars="0" w:firstLine="0"/>
      </w:pPr>
      <w:bookmarkStart w:id="10" w:name="_Toc38058605"/>
      <w:r>
        <w:rPr>
          <w:rFonts w:hint="eastAsia"/>
        </w:rPr>
        <w:t>3</w:t>
      </w:r>
      <w:r w:rsidR="00C1462C">
        <w:rPr>
          <w:rFonts w:hint="eastAsia"/>
        </w:rPr>
        <w:t>.2</w:t>
      </w:r>
      <w:r w:rsidR="00C1462C">
        <w:rPr>
          <w:rFonts w:hint="eastAsia"/>
        </w:rPr>
        <w:t>功能描述</w:t>
      </w:r>
      <w:bookmarkEnd w:id="10"/>
    </w:p>
    <w:p w14:paraId="75221C9B" w14:textId="77777777" w:rsidR="00D37589" w:rsidRDefault="00D37589" w:rsidP="00BC59DC">
      <w:pPr>
        <w:ind w:firstLineChars="0" w:firstLine="0"/>
        <w:rPr>
          <w:b/>
          <w:sz w:val="28"/>
          <w:szCs w:val="28"/>
        </w:rPr>
      </w:pPr>
      <w:r w:rsidRPr="00D37589">
        <w:rPr>
          <w:rFonts w:hint="eastAsia"/>
          <w:b/>
          <w:sz w:val="28"/>
          <w:szCs w:val="28"/>
        </w:rPr>
        <w:t>功能概述</w:t>
      </w:r>
    </w:p>
    <w:p w14:paraId="38B04DB6" w14:textId="282DFADB" w:rsidR="001C1E15" w:rsidRDefault="007519E3" w:rsidP="001C1E15">
      <w:pPr>
        <w:ind w:firstLine="480"/>
      </w:pPr>
      <w:r>
        <w:rPr>
          <w:rFonts w:hint="eastAsia"/>
        </w:rPr>
        <w:t>文档载入</w:t>
      </w:r>
      <w:r w:rsidR="001C1E15">
        <w:rPr>
          <w:rFonts w:hint="eastAsia"/>
        </w:rPr>
        <w:t>：需要支持对</w:t>
      </w:r>
      <w:r w:rsidR="001C1E15">
        <w:rPr>
          <w:rFonts w:hint="eastAsia"/>
        </w:rPr>
        <w:t>doc</w:t>
      </w:r>
      <w:r w:rsidR="001C1E15">
        <w:rPr>
          <w:rFonts w:hint="eastAsia"/>
        </w:rPr>
        <w:t>、</w:t>
      </w:r>
      <w:r w:rsidR="001C1E15">
        <w:rPr>
          <w:rFonts w:hint="eastAsia"/>
        </w:rPr>
        <w:t>docx</w:t>
      </w:r>
      <w:r w:rsidR="001C1E15">
        <w:rPr>
          <w:rFonts w:hint="eastAsia"/>
        </w:rPr>
        <w:t>、</w:t>
      </w:r>
      <w:proofErr w:type="spellStart"/>
      <w:r w:rsidR="001C1E15">
        <w:rPr>
          <w:rFonts w:hint="eastAsia"/>
        </w:rPr>
        <w:t>wps</w:t>
      </w:r>
      <w:proofErr w:type="spellEnd"/>
      <w:r w:rsidR="001C1E15">
        <w:rPr>
          <w:rFonts w:hint="eastAsia"/>
        </w:rPr>
        <w:t>、</w:t>
      </w:r>
      <w:r w:rsidR="001C1E15">
        <w:rPr>
          <w:rFonts w:hint="eastAsia"/>
        </w:rPr>
        <w:t>pdf</w:t>
      </w:r>
      <w:r w:rsidR="00311738">
        <w:rPr>
          <w:rFonts w:hint="eastAsia"/>
        </w:rPr>
        <w:t>、</w:t>
      </w:r>
      <w:r w:rsidR="00311738">
        <w:rPr>
          <w:rFonts w:hint="eastAsia"/>
        </w:rPr>
        <w:t>excel</w:t>
      </w:r>
      <w:r w:rsidR="001C1E15">
        <w:rPr>
          <w:rFonts w:hint="eastAsia"/>
        </w:rPr>
        <w:t>文件格式内容解析，即用户传输的文件格式符合这些格式则进行解析，并支持对二进制流文档进行格式判断，依据格式判断结果执行不同格式文件解析，并可对不支持的格式进行提示。</w:t>
      </w:r>
    </w:p>
    <w:p w14:paraId="5EA20C11" w14:textId="77777777" w:rsidR="001C1E15" w:rsidRDefault="001C1E15" w:rsidP="001C1E15">
      <w:pPr>
        <w:ind w:firstLine="480"/>
      </w:pPr>
      <w:r>
        <w:rPr>
          <w:rFonts w:hint="eastAsia"/>
        </w:rPr>
        <w:t>段落内容解析：支持从文件中</w:t>
      </w:r>
      <w:r w:rsidR="00D4394E">
        <w:rPr>
          <w:rFonts w:hint="eastAsia"/>
        </w:rPr>
        <w:t>解析</w:t>
      </w:r>
      <w:r>
        <w:rPr>
          <w:rFonts w:hint="eastAsia"/>
        </w:rPr>
        <w:t>文档段落信息，包括文字内容，自动编号，以打开</w:t>
      </w:r>
      <w:r>
        <w:rPr>
          <w:rFonts w:hint="eastAsia"/>
        </w:rPr>
        <w:t>word</w:t>
      </w:r>
      <w:r>
        <w:rPr>
          <w:rFonts w:hint="eastAsia"/>
        </w:rPr>
        <w:t>看到为依据，解析获取的文字尽可能与其一致。</w:t>
      </w:r>
    </w:p>
    <w:p w14:paraId="09B5D6EC" w14:textId="77777777" w:rsidR="001C1E15" w:rsidRDefault="001C1E15" w:rsidP="001C1E15">
      <w:pPr>
        <w:ind w:firstLine="480"/>
      </w:pPr>
      <w:r>
        <w:rPr>
          <w:rFonts w:hint="eastAsia"/>
        </w:rPr>
        <w:lastRenderedPageBreak/>
        <w:t>段落格式解析：</w:t>
      </w:r>
      <w:r w:rsidR="00DA56D2">
        <w:rPr>
          <w:rFonts w:hint="eastAsia"/>
        </w:rPr>
        <w:t>解析</w:t>
      </w:r>
      <w:r>
        <w:rPr>
          <w:rFonts w:hint="eastAsia"/>
        </w:rPr>
        <w:t>每个段落的基本信息，包括对齐方式、大纲级别、特殊格式（首行缩进、悬挂缩进）、段前、段后、行距、对齐方式等。</w:t>
      </w:r>
    </w:p>
    <w:p w14:paraId="2002E10C" w14:textId="77777777" w:rsidR="001C1E15" w:rsidRDefault="001C1E15" w:rsidP="001C1E15">
      <w:pPr>
        <w:ind w:firstLine="480"/>
      </w:pPr>
      <w:r>
        <w:rPr>
          <w:rFonts w:hint="eastAsia"/>
        </w:rPr>
        <w:t>标题内容</w:t>
      </w:r>
      <w:r w:rsidR="0071323A">
        <w:rPr>
          <w:rFonts w:hint="eastAsia"/>
        </w:rPr>
        <w:t>解析</w:t>
      </w:r>
      <w:r w:rsidR="00DA56D2">
        <w:rPr>
          <w:rFonts w:hint="eastAsia"/>
        </w:rPr>
        <w:t>：解析</w:t>
      </w:r>
      <w:r>
        <w:rPr>
          <w:rFonts w:hint="eastAsia"/>
        </w:rPr>
        <w:t>全部标题内容的接口，包括标题文本、标题级别、段落格式等，标题是一种特殊的段落。</w:t>
      </w:r>
    </w:p>
    <w:p w14:paraId="29803D83" w14:textId="77777777" w:rsidR="001C1E15" w:rsidRDefault="001C1E15" w:rsidP="001C1E15">
      <w:pPr>
        <w:ind w:firstLine="480"/>
      </w:pPr>
      <w:r>
        <w:rPr>
          <w:rFonts w:hint="eastAsia"/>
        </w:rPr>
        <w:t>图片内容</w:t>
      </w:r>
      <w:r w:rsidR="00FB32AB">
        <w:rPr>
          <w:rFonts w:hint="eastAsia"/>
        </w:rPr>
        <w:t>解析</w:t>
      </w:r>
      <w:r>
        <w:rPr>
          <w:rFonts w:hint="eastAsia"/>
        </w:rPr>
        <w:t>：</w:t>
      </w:r>
      <w:r w:rsidR="00F94218">
        <w:rPr>
          <w:rFonts w:hint="eastAsia"/>
        </w:rPr>
        <w:t>解析</w:t>
      </w:r>
      <w:r>
        <w:rPr>
          <w:rFonts w:hint="eastAsia"/>
        </w:rPr>
        <w:t>全部</w:t>
      </w:r>
      <w:r w:rsidR="00A225DF">
        <w:rPr>
          <w:rFonts w:hint="eastAsia"/>
        </w:rPr>
        <w:t>图片</w:t>
      </w:r>
      <w:r>
        <w:rPr>
          <w:rFonts w:hint="eastAsia"/>
        </w:rPr>
        <w:t>内容的接口，包括图片</w:t>
      </w:r>
      <w:r>
        <w:rPr>
          <w:rFonts w:hint="eastAsia"/>
        </w:rPr>
        <w:t>base64</w:t>
      </w:r>
      <w:r>
        <w:rPr>
          <w:rFonts w:hint="eastAsia"/>
        </w:rPr>
        <w:t>编码信息、图片格式、图片大小，获取图片在文档中的位置信息，也就是图片在文档中的段落序号，方便后续解析图片前后文。</w:t>
      </w:r>
    </w:p>
    <w:p w14:paraId="37C48E40" w14:textId="77777777" w:rsidR="001C1E15" w:rsidRDefault="001C1E15" w:rsidP="001C1E15">
      <w:pPr>
        <w:ind w:firstLine="480"/>
      </w:pPr>
      <w:r>
        <w:rPr>
          <w:rFonts w:hint="eastAsia"/>
        </w:rPr>
        <w:t>段落字单元</w:t>
      </w:r>
      <w:r w:rsidR="006465E6">
        <w:rPr>
          <w:rFonts w:hint="eastAsia"/>
        </w:rPr>
        <w:t>解析</w:t>
      </w:r>
      <w:r>
        <w:rPr>
          <w:rFonts w:hint="eastAsia"/>
        </w:rPr>
        <w:t>：通常段落由多个具有相同字体格式的单元组成，给定段落</w:t>
      </w:r>
      <w:r>
        <w:rPr>
          <w:rFonts w:hint="eastAsia"/>
        </w:rPr>
        <w:t>ID</w:t>
      </w:r>
      <w:r>
        <w:rPr>
          <w:rFonts w:hint="eastAsia"/>
        </w:rPr>
        <w:t>，可获取段落的字单元集合。</w:t>
      </w:r>
    </w:p>
    <w:p w14:paraId="0A9207EB" w14:textId="77777777" w:rsidR="001C1E15" w:rsidRDefault="001C1E15" w:rsidP="001C1E15">
      <w:pPr>
        <w:ind w:firstLine="480"/>
      </w:pPr>
      <w:r>
        <w:rPr>
          <w:rFonts w:hint="eastAsia"/>
        </w:rPr>
        <w:t>字体格式</w:t>
      </w:r>
      <w:r w:rsidR="00E17B4B">
        <w:rPr>
          <w:rFonts w:hint="eastAsia"/>
        </w:rPr>
        <w:t>解析</w:t>
      </w:r>
      <w:r>
        <w:rPr>
          <w:rFonts w:hint="eastAsia"/>
        </w:rPr>
        <w:t>：给定段落</w:t>
      </w:r>
      <w:r>
        <w:rPr>
          <w:rFonts w:hint="eastAsia"/>
        </w:rPr>
        <w:t>ID</w:t>
      </w:r>
      <w:r w:rsidR="00FA4041">
        <w:rPr>
          <w:rFonts w:hint="eastAsia"/>
        </w:rPr>
        <w:t>，解析获取段落</w:t>
      </w:r>
      <w:r>
        <w:rPr>
          <w:rFonts w:hint="eastAsia"/>
        </w:rPr>
        <w:t>中所有最小独立单元（字体信息一致的最大连续字符）的字体信息，返回是一个字体列表。</w:t>
      </w:r>
    </w:p>
    <w:p w14:paraId="1F466D9B" w14:textId="77777777" w:rsidR="001C1E15" w:rsidRDefault="001C1E15" w:rsidP="001C1E15">
      <w:pPr>
        <w:ind w:firstLine="480"/>
      </w:pPr>
      <w:r>
        <w:t>表格</w:t>
      </w:r>
      <w:r w:rsidR="00221FDD">
        <w:rPr>
          <w:rFonts w:hint="eastAsia"/>
        </w:rPr>
        <w:t>解析</w:t>
      </w:r>
      <w:r>
        <w:rPr>
          <w:rFonts w:hint="eastAsia"/>
        </w:rPr>
        <w:t>：</w:t>
      </w:r>
      <w:r>
        <w:t>可以</w:t>
      </w:r>
      <w:r w:rsidR="00D82C3A">
        <w:rPr>
          <w:rFonts w:hint="eastAsia"/>
        </w:rPr>
        <w:t>解析</w:t>
      </w:r>
      <w:r>
        <w:t>文档中的所有表格</w:t>
      </w:r>
      <w:r>
        <w:rPr>
          <w:rFonts w:hint="eastAsia"/>
        </w:rPr>
        <w:t>，</w:t>
      </w:r>
      <w:r>
        <w:t>每一个表格包括所有行和列的</w:t>
      </w:r>
      <w:r w:rsidR="006D2953">
        <w:rPr>
          <w:rFonts w:hint="eastAsia"/>
        </w:rPr>
        <w:t>内容</w:t>
      </w:r>
      <w:r w:rsidR="00CF5164">
        <w:rPr>
          <w:rFonts w:hint="eastAsia"/>
        </w:rPr>
        <w:t>（通常为段落内容）</w:t>
      </w:r>
      <w:r>
        <w:rPr>
          <w:rFonts w:hint="eastAsia"/>
        </w:rPr>
        <w:t>，</w:t>
      </w:r>
      <w:r>
        <w:t>是一个二维矩阵</w:t>
      </w:r>
      <w:r>
        <w:rPr>
          <w:rFonts w:hint="eastAsia"/>
        </w:rPr>
        <w:t>，每一个单元格视为一个段落组合。</w:t>
      </w:r>
    </w:p>
    <w:p w14:paraId="6BE7A5BA" w14:textId="77777777" w:rsidR="001C1E15" w:rsidRDefault="001C1E15" w:rsidP="001C1E15">
      <w:pPr>
        <w:ind w:firstLine="480"/>
      </w:pPr>
      <w:r>
        <w:rPr>
          <w:rFonts w:hint="eastAsia"/>
        </w:rPr>
        <w:t>特定标题内容</w:t>
      </w:r>
      <w:r w:rsidR="00CB3BEA">
        <w:rPr>
          <w:rFonts w:hint="eastAsia"/>
        </w:rPr>
        <w:t>获取</w:t>
      </w:r>
      <w:r>
        <w:rPr>
          <w:rFonts w:hint="eastAsia"/>
        </w:rPr>
        <w:t>：给定标题</w:t>
      </w:r>
      <w:r>
        <w:rPr>
          <w:rFonts w:hint="eastAsia"/>
        </w:rPr>
        <w:t>ID</w:t>
      </w:r>
      <w:r>
        <w:rPr>
          <w:rFonts w:hint="eastAsia"/>
        </w:rPr>
        <w:t>，获取标题下面所有段落信息，标题下的内容以</w:t>
      </w:r>
      <w:r>
        <w:rPr>
          <w:rFonts w:hint="eastAsia"/>
        </w:rPr>
        <w:t>word</w:t>
      </w:r>
      <w:r>
        <w:rPr>
          <w:rFonts w:hint="eastAsia"/>
        </w:rPr>
        <w:t>中大纲视图为主。</w:t>
      </w:r>
    </w:p>
    <w:p w14:paraId="30CDC948" w14:textId="77777777" w:rsidR="00464224" w:rsidRDefault="00464224" w:rsidP="0046422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C79CE9D" wp14:editId="07F81443">
            <wp:extent cx="4508695" cy="4508695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7777" cy="450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9A9B" w14:textId="77777777" w:rsidR="00CB02DF" w:rsidRPr="0002204A" w:rsidRDefault="000F79CC" w:rsidP="00497E36">
      <w:pPr>
        <w:ind w:firstLineChars="0" w:firstLine="0"/>
        <w:jc w:val="center"/>
      </w:pPr>
      <w:r w:rsidRPr="0002204A">
        <w:rPr>
          <w:rFonts w:hint="eastAsia"/>
        </w:rPr>
        <w:t>图</w:t>
      </w:r>
      <w:r w:rsidRPr="0002204A">
        <w:rPr>
          <w:rFonts w:hint="eastAsia"/>
        </w:rPr>
        <w:t xml:space="preserve">3-1 </w:t>
      </w:r>
      <w:r w:rsidRPr="0002204A">
        <w:rPr>
          <w:rFonts w:hint="eastAsia"/>
        </w:rPr>
        <w:t>文件解析模块基本功能图</w:t>
      </w:r>
    </w:p>
    <w:p w14:paraId="28CB2924" w14:textId="77777777" w:rsidR="00D37589" w:rsidRDefault="00C1293F" w:rsidP="00D37589">
      <w:pPr>
        <w:pStyle w:val="3"/>
        <w:ind w:firstLineChars="0" w:firstLine="0"/>
      </w:pPr>
      <w:bookmarkStart w:id="11" w:name="_Toc38058606"/>
      <w:r>
        <w:rPr>
          <w:rFonts w:hint="eastAsia"/>
        </w:rPr>
        <w:lastRenderedPageBreak/>
        <w:t>3</w:t>
      </w:r>
      <w:r w:rsidR="00D37589">
        <w:rPr>
          <w:rFonts w:hint="eastAsia"/>
        </w:rPr>
        <w:t>.2.</w:t>
      </w:r>
      <w:r w:rsidR="00BC186B">
        <w:rPr>
          <w:rFonts w:hint="eastAsia"/>
        </w:rPr>
        <w:t>1</w:t>
      </w:r>
      <w:r w:rsidR="00856F42">
        <w:rPr>
          <w:rFonts w:hint="eastAsia"/>
        </w:rPr>
        <w:t>文档载入</w:t>
      </w:r>
      <w:bookmarkEnd w:id="11"/>
    </w:p>
    <w:p w14:paraId="14F61516" w14:textId="77777777" w:rsidR="00D37589" w:rsidRDefault="00D37589" w:rsidP="00D37589">
      <w:pPr>
        <w:pStyle w:val="4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）功能概述</w:t>
      </w:r>
    </w:p>
    <w:p w14:paraId="3F9399A6" w14:textId="77777777" w:rsidR="00CE2D60" w:rsidRDefault="0048307A" w:rsidP="005D711A">
      <w:pPr>
        <w:ind w:firstLine="480"/>
      </w:pPr>
      <w:r>
        <w:rPr>
          <w:rFonts w:hint="eastAsia"/>
        </w:rPr>
        <w:t>文档载入：需要支持对</w:t>
      </w:r>
      <w:r>
        <w:rPr>
          <w:rFonts w:hint="eastAsia"/>
        </w:rPr>
        <w:t>doc</w:t>
      </w:r>
      <w:r>
        <w:rPr>
          <w:rFonts w:hint="eastAsia"/>
        </w:rPr>
        <w:t>、</w:t>
      </w:r>
      <w:r>
        <w:rPr>
          <w:rFonts w:hint="eastAsia"/>
        </w:rPr>
        <w:t>docx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wps</w:t>
      </w:r>
      <w:proofErr w:type="spellEnd"/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文件格式内容解析，即用户传输的文件格式符合这些格式则进行解析，并支持对二进制流文档进行格式判断，</w:t>
      </w:r>
      <w:r>
        <w:rPr>
          <w:rFonts w:hint="eastAsia"/>
        </w:rPr>
        <w:t xml:space="preserve"> </w:t>
      </w:r>
      <w:r>
        <w:rPr>
          <w:rFonts w:hint="eastAsia"/>
        </w:rPr>
        <w:t>依据格式判断结果执行不同格式文件解析，并可对不支持的格式进行提示。</w:t>
      </w:r>
    </w:p>
    <w:p w14:paraId="1C7A5909" w14:textId="77777777" w:rsidR="00D37589" w:rsidRDefault="00D37589" w:rsidP="00D37589">
      <w:pPr>
        <w:pStyle w:val="4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）验收标准</w:t>
      </w:r>
    </w:p>
    <w:p w14:paraId="1CB67F0B" w14:textId="6561FF1C" w:rsidR="00C9764C" w:rsidRDefault="00C9764C" w:rsidP="00E4158D">
      <w:pPr>
        <w:ind w:firstLine="480"/>
      </w:pPr>
      <w:r>
        <w:rPr>
          <w:rFonts w:hint="eastAsia"/>
        </w:rPr>
        <w:t>1</w:t>
      </w:r>
      <w:r w:rsidR="00AD6C3F">
        <w:rPr>
          <w:rFonts w:hint="eastAsia"/>
        </w:rPr>
        <w:t>．用户可以对</w:t>
      </w:r>
      <w:r w:rsidR="00AD6C3F">
        <w:rPr>
          <w:rFonts w:hint="eastAsia"/>
        </w:rPr>
        <w:t>doc</w:t>
      </w:r>
      <w:r w:rsidR="00AD6C3F">
        <w:rPr>
          <w:rFonts w:hint="eastAsia"/>
        </w:rPr>
        <w:t>、</w:t>
      </w:r>
      <w:r w:rsidR="00AD6C3F">
        <w:rPr>
          <w:rFonts w:hint="eastAsia"/>
        </w:rPr>
        <w:t>docx</w:t>
      </w:r>
      <w:r w:rsidR="00AD6C3F">
        <w:rPr>
          <w:rFonts w:hint="eastAsia"/>
        </w:rPr>
        <w:t>、</w:t>
      </w:r>
      <w:proofErr w:type="spellStart"/>
      <w:r w:rsidR="00AD6C3F">
        <w:rPr>
          <w:rFonts w:hint="eastAsia"/>
        </w:rPr>
        <w:t>wps</w:t>
      </w:r>
      <w:proofErr w:type="spellEnd"/>
      <w:r w:rsidR="00AD6C3F">
        <w:rPr>
          <w:rFonts w:hint="eastAsia"/>
        </w:rPr>
        <w:t>、</w:t>
      </w:r>
      <w:r w:rsidR="00AD6C3F">
        <w:rPr>
          <w:rFonts w:hint="eastAsia"/>
        </w:rPr>
        <w:t>pdf</w:t>
      </w:r>
      <w:r w:rsidR="00AD6C3F">
        <w:rPr>
          <w:rFonts w:hint="eastAsia"/>
        </w:rPr>
        <w:t>等文本文档进行文档解析；</w:t>
      </w:r>
    </w:p>
    <w:p w14:paraId="7B84B620" w14:textId="20E2BC47" w:rsidR="007D58C5" w:rsidRDefault="007D58C5" w:rsidP="00E4158D">
      <w:pPr>
        <w:ind w:firstLine="480"/>
      </w:pPr>
      <w:r>
        <w:t>2</w:t>
      </w:r>
      <w:r w:rsidR="00D91BC8">
        <w:rPr>
          <w:rFonts w:hint="eastAsia"/>
        </w:rPr>
        <w:t>．</w:t>
      </w:r>
      <w:r>
        <w:rPr>
          <w:rFonts w:hint="eastAsia"/>
        </w:rPr>
        <w:t>上传大文件，查看解析是否正确；</w:t>
      </w:r>
    </w:p>
    <w:p w14:paraId="20349B7F" w14:textId="135D6FAB" w:rsidR="007F7F3F" w:rsidRDefault="007D58C5" w:rsidP="008A4DCC">
      <w:pPr>
        <w:ind w:firstLine="480"/>
      </w:pPr>
      <w:r>
        <w:t>3</w:t>
      </w:r>
      <w:r w:rsidR="00AD6C3F">
        <w:rPr>
          <w:rFonts w:hint="eastAsia"/>
        </w:rPr>
        <w:t>．支持不同大小文档解析。</w:t>
      </w:r>
    </w:p>
    <w:p w14:paraId="1D3E0A17" w14:textId="77777777" w:rsidR="007F7F3F" w:rsidRDefault="00BC186B" w:rsidP="007F7F3F">
      <w:pPr>
        <w:pStyle w:val="3"/>
        <w:ind w:firstLineChars="0" w:firstLine="0"/>
      </w:pPr>
      <w:bookmarkStart w:id="12" w:name="_Toc38058607"/>
      <w:r>
        <w:rPr>
          <w:rFonts w:hint="eastAsia"/>
        </w:rPr>
        <w:t>3.2.2</w:t>
      </w:r>
      <w:r w:rsidR="00944A30">
        <w:rPr>
          <w:rFonts w:hint="eastAsia"/>
        </w:rPr>
        <w:t>段落内容解析</w:t>
      </w:r>
      <w:bookmarkEnd w:id="12"/>
    </w:p>
    <w:p w14:paraId="7015DB9C" w14:textId="77777777" w:rsidR="007F7F3F" w:rsidRDefault="007F7F3F" w:rsidP="007F7F3F">
      <w:pPr>
        <w:pStyle w:val="4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）功能概述</w:t>
      </w:r>
    </w:p>
    <w:p w14:paraId="1196E5E9" w14:textId="41906BEB" w:rsidR="007F7F3F" w:rsidRDefault="009854E3" w:rsidP="009854E3">
      <w:pPr>
        <w:ind w:firstLine="480"/>
      </w:pPr>
      <w:r>
        <w:rPr>
          <w:rFonts w:hint="eastAsia"/>
        </w:rPr>
        <w:t>段落内容解析：支持从文件中解析文档段落信息，包括文字内容，自动编号，以打开</w:t>
      </w:r>
      <w:r>
        <w:rPr>
          <w:rFonts w:hint="eastAsia"/>
        </w:rPr>
        <w:t>word</w:t>
      </w:r>
      <w:r>
        <w:rPr>
          <w:rFonts w:hint="eastAsia"/>
        </w:rPr>
        <w:t>看到为依据，解析获取的文字尽可能与其一致。</w:t>
      </w:r>
      <w:r w:rsidR="003B6B0F">
        <w:rPr>
          <w:rFonts w:hint="eastAsia"/>
        </w:rPr>
        <w:t>一般</w:t>
      </w:r>
      <w:r w:rsidR="003B6B0F">
        <w:rPr>
          <w:rFonts w:hint="eastAsia"/>
        </w:rPr>
        <w:t>doc</w:t>
      </w:r>
      <w:r w:rsidR="003B6B0F">
        <w:rPr>
          <w:rFonts w:hint="eastAsia"/>
        </w:rPr>
        <w:t>、</w:t>
      </w:r>
      <w:r w:rsidR="003B6B0F">
        <w:rPr>
          <w:rFonts w:hint="eastAsia"/>
        </w:rPr>
        <w:t>docx</w:t>
      </w:r>
      <w:r w:rsidR="003B6B0F">
        <w:rPr>
          <w:rFonts w:hint="eastAsia"/>
        </w:rPr>
        <w:t>、</w:t>
      </w:r>
      <w:proofErr w:type="spellStart"/>
      <w:r w:rsidR="003B6B0F">
        <w:rPr>
          <w:rFonts w:hint="eastAsia"/>
        </w:rPr>
        <w:t>wps</w:t>
      </w:r>
      <w:proofErr w:type="spellEnd"/>
      <w:r w:rsidR="003B6B0F">
        <w:rPr>
          <w:rFonts w:hint="eastAsia"/>
        </w:rPr>
        <w:t>和</w:t>
      </w:r>
      <w:r w:rsidR="003B6B0F">
        <w:rPr>
          <w:rFonts w:hint="eastAsia"/>
        </w:rPr>
        <w:t>excel</w:t>
      </w:r>
      <w:r w:rsidR="003B6B0F">
        <w:rPr>
          <w:rFonts w:hint="eastAsia"/>
        </w:rPr>
        <w:t>文件的</w:t>
      </w:r>
      <w:r w:rsidR="00312A08">
        <w:rPr>
          <w:rFonts w:hint="eastAsia"/>
        </w:rPr>
        <w:t>基础解析拟基于</w:t>
      </w:r>
      <w:proofErr w:type="spellStart"/>
      <w:r w:rsidR="00312A08" w:rsidRPr="00312A08">
        <w:t>wordParserWithPOI</w:t>
      </w:r>
      <w:proofErr w:type="spellEnd"/>
      <w:r w:rsidR="00312A08">
        <w:rPr>
          <w:rFonts w:hint="eastAsia"/>
        </w:rPr>
        <w:t>进行再次开发</w:t>
      </w:r>
      <w:r w:rsidR="00444DA8">
        <w:rPr>
          <w:rFonts w:hint="eastAsia"/>
        </w:rPr>
        <w:t>，</w:t>
      </w:r>
      <w:r w:rsidR="00444DA8">
        <w:rPr>
          <w:rFonts w:hint="eastAsia"/>
        </w:rPr>
        <w:t>pdf</w:t>
      </w:r>
      <w:r w:rsidR="00444DA8">
        <w:rPr>
          <w:rFonts w:hint="eastAsia"/>
        </w:rPr>
        <w:t>类型文件拟采用</w:t>
      </w:r>
      <w:proofErr w:type="spellStart"/>
      <w:r w:rsidR="00444DA8">
        <w:rPr>
          <w:rFonts w:hint="eastAsia"/>
        </w:rPr>
        <w:t>pdfbox</w:t>
      </w:r>
      <w:proofErr w:type="spellEnd"/>
      <w:r w:rsidR="00444DA8">
        <w:rPr>
          <w:rFonts w:hint="eastAsia"/>
        </w:rPr>
        <w:t>作为基本解析服务。</w:t>
      </w:r>
    </w:p>
    <w:p w14:paraId="64FEE765" w14:textId="77777777" w:rsidR="00770896" w:rsidRDefault="004C0780" w:rsidP="009854E3">
      <w:pPr>
        <w:ind w:firstLine="480"/>
      </w:pPr>
      <w:r>
        <w:t>注意</w:t>
      </w:r>
      <w:r>
        <w:rPr>
          <w:rFonts w:hint="eastAsia"/>
        </w:rPr>
        <w:t>：需要对每一个段落按照</w:t>
      </w:r>
      <w:r>
        <w:rPr>
          <w:rFonts w:hint="eastAsia"/>
        </w:rPr>
        <w:t>word</w:t>
      </w:r>
      <w:r>
        <w:rPr>
          <w:rFonts w:hint="eastAsia"/>
        </w:rPr>
        <w:t>中显示的顺序进行标号，顺序与</w:t>
      </w:r>
      <w:r>
        <w:rPr>
          <w:rFonts w:hint="eastAsia"/>
        </w:rPr>
        <w:t>word</w:t>
      </w:r>
      <w:r>
        <w:rPr>
          <w:rFonts w:hint="eastAsia"/>
        </w:rPr>
        <w:t>中分段一致。</w:t>
      </w:r>
    </w:p>
    <w:p w14:paraId="22000009" w14:textId="77777777" w:rsidR="00D762A4" w:rsidRDefault="00D762A4" w:rsidP="00F5429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32DFCCB" wp14:editId="2647E944">
            <wp:extent cx="3250613" cy="1603441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262" cy="160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13C9" w14:textId="77777777" w:rsidR="003B58D3" w:rsidRPr="009854E3" w:rsidRDefault="003B58D3" w:rsidP="00F54294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3-2 </w:t>
      </w:r>
      <w:r>
        <w:rPr>
          <w:rFonts w:hint="eastAsia"/>
        </w:rPr>
        <w:t>段落内容解析功能图</w:t>
      </w:r>
    </w:p>
    <w:p w14:paraId="381A00E7" w14:textId="77777777" w:rsidR="007F7F3F" w:rsidRDefault="007F7F3F" w:rsidP="007F7F3F">
      <w:pPr>
        <w:pStyle w:val="4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）验收标准</w:t>
      </w:r>
    </w:p>
    <w:p w14:paraId="58A1738F" w14:textId="77777777" w:rsidR="007F7F3F" w:rsidRDefault="008870E9" w:rsidP="009854E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D6187A">
        <w:rPr>
          <w:rFonts w:hint="eastAsia"/>
        </w:rPr>
        <w:t>可对</w:t>
      </w:r>
      <w:r w:rsidR="00D6187A">
        <w:rPr>
          <w:rFonts w:hint="eastAsia"/>
        </w:rPr>
        <w:t>doc</w:t>
      </w:r>
      <w:r w:rsidR="00D6187A">
        <w:rPr>
          <w:rFonts w:hint="eastAsia"/>
        </w:rPr>
        <w:t>、</w:t>
      </w:r>
      <w:r w:rsidR="00D6187A">
        <w:rPr>
          <w:rFonts w:hint="eastAsia"/>
        </w:rPr>
        <w:t>docx</w:t>
      </w:r>
      <w:r w:rsidR="00D6187A">
        <w:rPr>
          <w:rFonts w:hint="eastAsia"/>
        </w:rPr>
        <w:t>、</w:t>
      </w:r>
      <w:proofErr w:type="spellStart"/>
      <w:r w:rsidR="00D6187A">
        <w:rPr>
          <w:rFonts w:hint="eastAsia"/>
        </w:rPr>
        <w:t>wps</w:t>
      </w:r>
      <w:proofErr w:type="spellEnd"/>
      <w:r w:rsidR="00D6187A">
        <w:rPr>
          <w:rFonts w:hint="eastAsia"/>
        </w:rPr>
        <w:t>、</w:t>
      </w:r>
      <w:r w:rsidR="00D6187A">
        <w:rPr>
          <w:rFonts w:hint="eastAsia"/>
        </w:rPr>
        <w:t>pdf</w:t>
      </w:r>
      <w:r w:rsidR="00D6187A">
        <w:rPr>
          <w:rFonts w:hint="eastAsia"/>
        </w:rPr>
        <w:t>等文本文档进行段落内容解析；</w:t>
      </w:r>
    </w:p>
    <w:p w14:paraId="44DB2664" w14:textId="77777777" w:rsidR="00D6187A" w:rsidRDefault="00D6187A" w:rsidP="009854E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．解析到的段落文字字符串内容与</w:t>
      </w:r>
      <w:r>
        <w:rPr>
          <w:rFonts w:hint="eastAsia"/>
        </w:rPr>
        <w:t>word</w:t>
      </w:r>
      <w:r>
        <w:rPr>
          <w:rFonts w:hint="eastAsia"/>
        </w:rPr>
        <w:t>显示一致；</w:t>
      </w:r>
    </w:p>
    <w:p w14:paraId="265CA452" w14:textId="77777777" w:rsidR="00D6187A" w:rsidRPr="00D6187A" w:rsidRDefault="00D6187A" w:rsidP="009854E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．如果有自动编号、则以</w:t>
      </w:r>
      <w:r>
        <w:rPr>
          <w:rFonts w:hint="eastAsia"/>
        </w:rPr>
        <w:t>word</w:t>
      </w:r>
      <w:r>
        <w:rPr>
          <w:rFonts w:hint="eastAsia"/>
        </w:rPr>
        <w:t>显示为主，即需要将编号“</w:t>
      </w:r>
      <w:r>
        <w:rPr>
          <w:rFonts w:hint="eastAsia"/>
        </w:rPr>
        <w:t>1.</w:t>
      </w:r>
      <w:r>
        <w:rPr>
          <w:rFonts w:hint="eastAsia"/>
        </w:rPr>
        <w:t>”等解析获取。</w:t>
      </w:r>
    </w:p>
    <w:p w14:paraId="4B189709" w14:textId="77777777" w:rsidR="00E66EEA" w:rsidRDefault="00BC186B" w:rsidP="00E66EEA">
      <w:pPr>
        <w:pStyle w:val="3"/>
        <w:ind w:firstLineChars="0" w:firstLine="0"/>
      </w:pPr>
      <w:bookmarkStart w:id="13" w:name="_Toc38058608"/>
      <w:r>
        <w:rPr>
          <w:rFonts w:hint="eastAsia"/>
        </w:rPr>
        <w:lastRenderedPageBreak/>
        <w:t>3.2.3</w:t>
      </w:r>
      <w:r w:rsidR="009A620C">
        <w:rPr>
          <w:rFonts w:hint="eastAsia"/>
        </w:rPr>
        <w:t>段落格式解析</w:t>
      </w:r>
      <w:bookmarkEnd w:id="13"/>
    </w:p>
    <w:p w14:paraId="0967056C" w14:textId="77777777" w:rsidR="00E66EEA" w:rsidRDefault="00E66EEA" w:rsidP="00E66EEA">
      <w:pPr>
        <w:pStyle w:val="4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）功能概述</w:t>
      </w:r>
    </w:p>
    <w:p w14:paraId="5047A8D8" w14:textId="77777777" w:rsidR="00822240" w:rsidRDefault="0053653B" w:rsidP="00E4158D">
      <w:pPr>
        <w:ind w:firstLine="480"/>
      </w:pPr>
      <w:r w:rsidRPr="0053653B">
        <w:rPr>
          <w:rFonts w:hint="eastAsia"/>
        </w:rPr>
        <w:t>段落格式解析：解析每个段落的基本信息，包括对齐方式、大纲级别、特殊格式（首行缩进、悬挂缩进）、段前、段后、行距、对齐方式等。</w:t>
      </w:r>
    </w:p>
    <w:p w14:paraId="6825518A" w14:textId="77777777" w:rsidR="00277EED" w:rsidRDefault="00277EED" w:rsidP="00277EED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FCC904C" wp14:editId="55C88F19">
            <wp:extent cx="3327010" cy="3262263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311" cy="326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0A9F" w14:textId="77777777" w:rsidR="00277EED" w:rsidRPr="0053653B" w:rsidRDefault="00277EED" w:rsidP="00277EED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 w:rsidR="005E7AA6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段落格式解析功能图</w:t>
      </w:r>
    </w:p>
    <w:p w14:paraId="34C280C1" w14:textId="77777777" w:rsidR="00E66EEA" w:rsidRDefault="00E66EEA" w:rsidP="00E66EEA">
      <w:pPr>
        <w:pStyle w:val="4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）验收标准</w:t>
      </w:r>
    </w:p>
    <w:p w14:paraId="24D243DB" w14:textId="77777777" w:rsidR="00013AE4" w:rsidRDefault="008870E9" w:rsidP="00013AE4">
      <w:pPr>
        <w:ind w:firstLine="480"/>
      </w:pPr>
      <w:r>
        <w:rPr>
          <w:rFonts w:hint="eastAsia"/>
        </w:rPr>
        <w:t>1</w:t>
      </w:r>
      <w:r w:rsidR="00013AE4">
        <w:rPr>
          <w:rFonts w:hint="eastAsia"/>
        </w:rPr>
        <w:t>．可对</w:t>
      </w:r>
      <w:r w:rsidR="00013AE4">
        <w:rPr>
          <w:rFonts w:hint="eastAsia"/>
        </w:rPr>
        <w:t>doc</w:t>
      </w:r>
      <w:r w:rsidR="00013AE4">
        <w:rPr>
          <w:rFonts w:hint="eastAsia"/>
        </w:rPr>
        <w:t>、</w:t>
      </w:r>
      <w:r w:rsidR="00013AE4">
        <w:rPr>
          <w:rFonts w:hint="eastAsia"/>
        </w:rPr>
        <w:t>docx</w:t>
      </w:r>
      <w:r w:rsidR="00013AE4">
        <w:rPr>
          <w:rFonts w:hint="eastAsia"/>
        </w:rPr>
        <w:t>、</w:t>
      </w:r>
      <w:proofErr w:type="spellStart"/>
      <w:r w:rsidR="00013AE4">
        <w:rPr>
          <w:rFonts w:hint="eastAsia"/>
        </w:rPr>
        <w:t>wps</w:t>
      </w:r>
      <w:proofErr w:type="spellEnd"/>
      <w:r w:rsidR="00013AE4">
        <w:rPr>
          <w:rFonts w:hint="eastAsia"/>
        </w:rPr>
        <w:t>、</w:t>
      </w:r>
      <w:r w:rsidR="00013AE4">
        <w:rPr>
          <w:rFonts w:hint="eastAsia"/>
        </w:rPr>
        <w:t>pdf</w:t>
      </w:r>
      <w:r w:rsidR="00013AE4">
        <w:rPr>
          <w:rFonts w:hint="eastAsia"/>
        </w:rPr>
        <w:t>等文本文档进行段落</w:t>
      </w:r>
      <w:r w:rsidR="00242DEB">
        <w:rPr>
          <w:rFonts w:hint="eastAsia"/>
        </w:rPr>
        <w:t>格式</w:t>
      </w:r>
      <w:r w:rsidR="00013AE4">
        <w:rPr>
          <w:rFonts w:hint="eastAsia"/>
        </w:rPr>
        <w:t>解析；</w:t>
      </w:r>
    </w:p>
    <w:p w14:paraId="3181F6EF" w14:textId="77777777" w:rsidR="003C1348" w:rsidRPr="00D6187A" w:rsidRDefault="00013AE4" w:rsidP="003C134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．解析到的</w:t>
      </w:r>
      <w:r w:rsidR="00242DEB">
        <w:rPr>
          <w:rFonts w:hint="eastAsia"/>
        </w:rPr>
        <w:t>段落格式与</w:t>
      </w:r>
      <w:r w:rsidR="00242DEB">
        <w:rPr>
          <w:rFonts w:hint="eastAsia"/>
        </w:rPr>
        <w:t>word</w:t>
      </w:r>
      <w:r w:rsidR="00242DEB">
        <w:rPr>
          <w:rFonts w:hint="eastAsia"/>
        </w:rPr>
        <w:t>中的段落格式显示一致</w:t>
      </w:r>
      <w:r w:rsidR="003C1348">
        <w:rPr>
          <w:rFonts w:hint="eastAsia"/>
        </w:rPr>
        <w:t>。</w:t>
      </w:r>
    </w:p>
    <w:p w14:paraId="61EB0883" w14:textId="77777777" w:rsidR="00E66EEA" w:rsidRPr="00013AE4" w:rsidRDefault="00E66EEA" w:rsidP="000C6A39">
      <w:pPr>
        <w:ind w:firstLine="480"/>
      </w:pPr>
    </w:p>
    <w:p w14:paraId="10B273B1" w14:textId="77777777" w:rsidR="00E66EEA" w:rsidRDefault="00BC186B" w:rsidP="00E66EEA">
      <w:pPr>
        <w:pStyle w:val="3"/>
        <w:ind w:firstLineChars="0" w:firstLine="0"/>
      </w:pPr>
      <w:bookmarkStart w:id="14" w:name="_Toc38058609"/>
      <w:r>
        <w:rPr>
          <w:rFonts w:hint="eastAsia"/>
        </w:rPr>
        <w:t>3.2.4</w:t>
      </w:r>
      <w:r w:rsidR="005D35A3">
        <w:rPr>
          <w:rFonts w:hint="eastAsia"/>
        </w:rPr>
        <w:t>标题内容解析</w:t>
      </w:r>
      <w:bookmarkEnd w:id="14"/>
    </w:p>
    <w:p w14:paraId="290D0892" w14:textId="77777777" w:rsidR="00E66EEA" w:rsidRDefault="00E66EEA" w:rsidP="00E66EEA">
      <w:pPr>
        <w:pStyle w:val="4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）功能概述</w:t>
      </w:r>
    </w:p>
    <w:p w14:paraId="740E9683" w14:textId="77777777" w:rsidR="00E66EEA" w:rsidRDefault="00A11795" w:rsidP="00E4158D">
      <w:pPr>
        <w:ind w:firstLine="480"/>
      </w:pPr>
      <w:r w:rsidRPr="00A11795">
        <w:rPr>
          <w:rFonts w:hint="eastAsia"/>
        </w:rPr>
        <w:t>标题内容解析：解析全部标题内容的接口，包括标题文本、标题级别、段落格式等，标题是一种特殊的段落。</w:t>
      </w:r>
    </w:p>
    <w:p w14:paraId="6EB118BF" w14:textId="77777777" w:rsidR="00A11795" w:rsidRPr="00A11795" w:rsidRDefault="00A11795" w:rsidP="00E4158D">
      <w:pPr>
        <w:ind w:firstLine="480"/>
      </w:pPr>
      <w:r>
        <w:rPr>
          <w:rFonts w:hint="eastAsia"/>
        </w:rPr>
        <w:t>注：标题经常具有自动编号，需要特殊对待处理</w:t>
      </w:r>
    </w:p>
    <w:p w14:paraId="1B0F4CA7" w14:textId="77777777" w:rsidR="00E66EEA" w:rsidRDefault="00E66EEA" w:rsidP="00E66EEA">
      <w:pPr>
        <w:pStyle w:val="4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）验收标准</w:t>
      </w:r>
    </w:p>
    <w:p w14:paraId="34FC607C" w14:textId="77777777" w:rsidR="00D102C3" w:rsidRDefault="008870E9" w:rsidP="00D102C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D102C3">
        <w:rPr>
          <w:rFonts w:hint="eastAsia"/>
        </w:rPr>
        <w:t>可对</w:t>
      </w:r>
      <w:r w:rsidR="00D102C3">
        <w:rPr>
          <w:rFonts w:hint="eastAsia"/>
        </w:rPr>
        <w:t>doc</w:t>
      </w:r>
      <w:r w:rsidR="00D102C3">
        <w:rPr>
          <w:rFonts w:hint="eastAsia"/>
        </w:rPr>
        <w:t>、</w:t>
      </w:r>
      <w:r w:rsidR="00D102C3">
        <w:rPr>
          <w:rFonts w:hint="eastAsia"/>
        </w:rPr>
        <w:t>docx</w:t>
      </w:r>
      <w:r w:rsidR="00D102C3">
        <w:rPr>
          <w:rFonts w:hint="eastAsia"/>
        </w:rPr>
        <w:t>、</w:t>
      </w:r>
      <w:proofErr w:type="spellStart"/>
      <w:r w:rsidR="00D102C3">
        <w:rPr>
          <w:rFonts w:hint="eastAsia"/>
        </w:rPr>
        <w:t>wps</w:t>
      </w:r>
      <w:proofErr w:type="spellEnd"/>
      <w:r w:rsidR="00D102C3">
        <w:rPr>
          <w:rFonts w:hint="eastAsia"/>
        </w:rPr>
        <w:t>、</w:t>
      </w:r>
      <w:r w:rsidR="00D102C3">
        <w:rPr>
          <w:rFonts w:hint="eastAsia"/>
        </w:rPr>
        <w:t>pdf</w:t>
      </w:r>
      <w:r w:rsidR="00D102C3">
        <w:rPr>
          <w:rFonts w:hint="eastAsia"/>
        </w:rPr>
        <w:t>等文本文档进行</w:t>
      </w:r>
      <w:r w:rsidR="00B51A39">
        <w:rPr>
          <w:rFonts w:hint="eastAsia"/>
        </w:rPr>
        <w:t>标题内容</w:t>
      </w:r>
      <w:r w:rsidR="00D102C3">
        <w:rPr>
          <w:rFonts w:hint="eastAsia"/>
        </w:rPr>
        <w:t>解析；</w:t>
      </w:r>
    </w:p>
    <w:p w14:paraId="510E4944" w14:textId="77777777" w:rsidR="00D102C3" w:rsidRDefault="00D102C3" w:rsidP="00D102C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B30720">
        <w:rPr>
          <w:rFonts w:hint="eastAsia"/>
        </w:rPr>
        <w:t>对具有自动编号、无自动编号标题可正确解析；</w:t>
      </w:r>
    </w:p>
    <w:p w14:paraId="2C1D95D6" w14:textId="77777777" w:rsidR="00E66EEA" w:rsidRPr="00C9764C" w:rsidRDefault="00B30720" w:rsidP="00DB48E7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．可正确获取标题的大纲级别、标题文本内容、标题格式（段落格式）等</w:t>
      </w:r>
      <w:r w:rsidR="00B06E9F">
        <w:rPr>
          <w:rFonts w:hint="eastAsia"/>
        </w:rPr>
        <w:t>。</w:t>
      </w:r>
    </w:p>
    <w:p w14:paraId="060A0E4F" w14:textId="77777777" w:rsidR="00997126" w:rsidRDefault="00BC186B" w:rsidP="00997126">
      <w:pPr>
        <w:pStyle w:val="3"/>
        <w:ind w:firstLineChars="0" w:firstLine="0"/>
      </w:pPr>
      <w:bookmarkStart w:id="15" w:name="_Toc38058610"/>
      <w:r>
        <w:rPr>
          <w:rFonts w:hint="eastAsia"/>
        </w:rPr>
        <w:lastRenderedPageBreak/>
        <w:t>3.2.5</w:t>
      </w:r>
      <w:r w:rsidR="00F34DE4" w:rsidRPr="00F34DE4">
        <w:rPr>
          <w:rFonts w:hint="eastAsia"/>
        </w:rPr>
        <w:t>图片内容解析</w:t>
      </w:r>
      <w:bookmarkEnd w:id="15"/>
    </w:p>
    <w:p w14:paraId="4AD39ED3" w14:textId="77777777" w:rsidR="00997126" w:rsidRDefault="00997126" w:rsidP="00997126">
      <w:pPr>
        <w:pStyle w:val="4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）功能概述</w:t>
      </w:r>
    </w:p>
    <w:p w14:paraId="3380F259" w14:textId="77777777" w:rsidR="009454EB" w:rsidRDefault="00B21BC9" w:rsidP="00E4158D">
      <w:pPr>
        <w:ind w:firstLine="480"/>
      </w:pPr>
      <w:r w:rsidRPr="00B21BC9">
        <w:rPr>
          <w:rFonts w:hint="eastAsia"/>
        </w:rPr>
        <w:t>图片内容解析：解析全部图片内容的接口，包括图片</w:t>
      </w:r>
      <w:r w:rsidRPr="00B21BC9">
        <w:rPr>
          <w:rFonts w:hint="eastAsia"/>
        </w:rPr>
        <w:t>base64</w:t>
      </w:r>
      <w:r w:rsidRPr="00B21BC9">
        <w:rPr>
          <w:rFonts w:hint="eastAsia"/>
        </w:rPr>
        <w:t>编码信息、图片格式、图片大小，获取图片在文档中的位置信息，也就是图片在文档中的段落序号，方便后续解析图片前后文。</w:t>
      </w:r>
    </w:p>
    <w:p w14:paraId="74DE172C" w14:textId="77777777" w:rsidR="003E7F06" w:rsidRDefault="00C5179C" w:rsidP="00744043">
      <w:pPr>
        <w:ind w:firstLine="480"/>
      </w:pPr>
      <w:r>
        <w:rPr>
          <w:rFonts w:hint="eastAsia"/>
        </w:rPr>
        <w:t>图片解析需要知道图片所在段落序号、图片</w:t>
      </w:r>
      <w:r>
        <w:rPr>
          <w:rFonts w:hint="eastAsia"/>
        </w:rPr>
        <w:t>base64</w:t>
      </w:r>
      <w:r>
        <w:rPr>
          <w:rFonts w:hint="eastAsia"/>
        </w:rPr>
        <w:t>编码、图片</w:t>
      </w:r>
      <w:r w:rsidR="00197CB1">
        <w:rPr>
          <w:rFonts w:hint="eastAsia"/>
        </w:rPr>
        <w:t>长度、图片宽度、图片格式等</w:t>
      </w:r>
      <w:r w:rsidR="00A90AD6">
        <w:rPr>
          <w:rFonts w:hint="eastAsia"/>
        </w:rPr>
        <w:t>。</w:t>
      </w:r>
    </w:p>
    <w:p w14:paraId="072BE0D5" w14:textId="77777777" w:rsidR="00744043" w:rsidRDefault="008A37E4" w:rsidP="008A37E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A26839C" wp14:editId="02939CC4">
            <wp:extent cx="4408148" cy="2564783"/>
            <wp:effectExtent l="0" t="0" r="0" b="6985"/>
            <wp:docPr id="5" name="图片 5" descr="C:\Users\star\AppData\Local\Temp\15816795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ar\AppData\Local\Temp\1581679535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587" cy="256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09F2" w14:textId="77777777" w:rsidR="005E7AA6" w:rsidRPr="00B21BC9" w:rsidRDefault="005E7AA6" w:rsidP="008A37E4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3-4 </w:t>
      </w:r>
      <w:r>
        <w:rPr>
          <w:rFonts w:hint="eastAsia"/>
        </w:rPr>
        <w:t>图片解析功能示意图</w:t>
      </w:r>
    </w:p>
    <w:p w14:paraId="41535617" w14:textId="77777777" w:rsidR="009454EB" w:rsidRPr="009454EB" w:rsidRDefault="00997126" w:rsidP="00E96964">
      <w:pPr>
        <w:pStyle w:val="4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）验收标准</w:t>
      </w:r>
    </w:p>
    <w:p w14:paraId="351A8DA4" w14:textId="77777777" w:rsidR="00C6051C" w:rsidRDefault="00C6051C" w:rsidP="00C6051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．可对</w:t>
      </w:r>
      <w:r>
        <w:rPr>
          <w:rFonts w:hint="eastAsia"/>
        </w:rPr>
        <w:t>doc</w:t>
      </w:r>
      <w:r>
        <w:rPr>
          <w:rFonts w:hint="eastAsia"/>
        </w:rPr>
        <w:t>、</w:t>
      </w:r>
      <w:r>
        <w:rPr>
          <w:rFonts w:hint="eastAsia"/>
        </w:rPr>
        <w:t>docx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wps</w:t>
      </w:r>
      <w:proofErr w:type="spellEnd"/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等文本文档进行</w:t>
      </w:r>
      <w:r w:rsidR="00BC5174">
        <w:rPr>
          <w:rFonts w:hint="eastAsia"/>
        </w:rPr>
        <w:t>图片内容</w:t>
      </w:r>
      <w:r>
        <w:rPr>
          <w:rFonts w:hint="eastAsia"/>
        </w:rPr>
        <w:t>解析；</w:t>
      </w:r>
    </w:p>
    <w:p w14:paraId="56B8ABE3" w14:textId="77777777" w:rsidR="00C6051C" w:rsidRDefault="00C6051C" w:rsidP="00C6051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FC4D2F">
        <w:rPr>
          <w:rFonts w:hint="eastAsia"/>
        </w:rPr>
        <w:t>可正确解析图片内容，可将图片保存在制定位置</w:t>
      </w:r>
      <w:r w:rsidR="00BC2959">
        <w:rPr>
          <w:rFonts w:hint="eastAsia"/>
        </w:rPr>
        <w:t>；</w:t>
      </w:r>
    </w:p>
    <w:p w14:paraId="05A6FF1B" w14:textId="77777777" w:rsidR="00997126" w:rsidRDefault="00C6051C" w:rsidP="00C6051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．可</w:t>
      </w:r>
      <w:r w:rsidR="00BC2959">
        <w:rPr>
          <w:rFonts w:hint="eastAsia"/>
        </w:rPr>
        <w:t>正确解析图片大小等图片格式；</w:t>
      </w:r>
    </w:p>
    <w:p w14:paraId="729567E7" w14:textId="77777777" w:rsidR="00BC2959" w:rsidRDefault="00BC2959" w:rsidP="00BC2959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．可对内嵌的图片解析图片段落位置</w:t>
      </w:r>
      <w:r w:rsidR="00575567">
        <w:rPr>
          <w:rFonts w:hint="eastAsia"/>
        </w:rPr>
        <w:t>。</w:t>
      </w:r>
    </w:p>
    <w:p w14:paraId="68BFF27D" w14:textId="77777777" w:rsidR="00997126" w:rsidRDefault="00BC186B" w:rsidP="00997126">
      <w:pPr>
        <w:pStyle w:val="3"/>
        <w:ind w:firstLineChars="0" w:firstLine="0"/>
      </w:pPr>
      <w:bookmarkStart w:id="16" w:name="_Toc38058611"/>
      <w:r>
        <w:rPr>
          <w:rFonts w:hint="eastAsia"/>
        </w:rPr>
        <w:t>3.2.6</w:t>
      </w:r>
      <w:r w:rsidR="00830881" w:rsidRPr="00823DEE">
        <w:rPr>
          <w:rFonts w:hint="eastAsia"/>
        </w:rPr>
        <w:t>段落字单元解析</w:t>
      </w:r>
      <w:bookmarkEnd w:id="16"/>
    </w:p>
    <w:p w14:paraId="26C6A311" w14:textId="77777777" w:rsidR="00997126" w:rsidRDefault="00997126" w:rsidP="004135D9">
      <w:pPr>
        <w:pStyle w:val="4"/>
        <w:numPr>
          <w:ilvl w:val="0"/>
          <w:numId w:val="32"/>
        </w:numPr>
        <w:ind w:firstLineChars="0"/>
      </w:pPr>
      <w:r>
        <w:rPr>
          <w:rFonts w:hint="eastAsia"/>
        </w:rPr>
        <w:t>功能概述</w:t>
      </w:r>
    </w:p>
    <w:p w14:paraId="2D6A8E1B" w14:textId="77777777" w:rsidR="004135D9" w:rsidRDefault="00823DEE" w:rsidP="00E4158D">
      <w:pPr>
        <w:ind w:firstLine="480"/>
      </w:pPr>
      <w:r w:rsidRPr="00823DEE">
        <w:rPr>
          <w:rFonts w:hint="eastAsia"/>
        </w:rPr>
        <w:t>段落字单元解析：通常段落由多个具有相同字体格式的单元组成，给定段落</w:t>
      </w:r>
      <w:r w:rsidRPr="00823DEE">
        <w:rPr>
          <w:rFonts w:hint="eastAsia"/>
        </w:rPr>
        <w:t>ID</w:t>
      </w:r>
      <w:r w:rsidRPr="00823DEE">
        <w:rPr>
          <w:rFonts w:hint="eastAsia"/>
        </w:rPr>
        <w:t>，可获取段落的字单元集合。</w:t>
      </w:r>
    </w:p>
    <w:p w14:paraId="6BDA6DDC" w14:textId="77777777" w:rsidR="00040191" w:rsidRPr="00823DEE" w:rsidRDefault="00040191" w:rsidP="00E4158D">
      <w:pPr>
        <w:ind w:firstLine="480"/>
      </w:pPr>
      <w:r>
        <w:rPr>
          <w:rFonts w:hint="eastAsia"/>
        </w:rPr>
        <w:t>一个段落如“我爱</w:t>
      </w:r>
      <w:r w:rsidRPr="00040191">
        <w:rPr>
          <w:rFonts w:hint="eastAsia"/>
          <w:color w:val="FF0000"/>
        </w:rPr>
        <w:t>中国</w:t>
      </w:r>
      <w:r>
        <w:rPr>
          <w:rFonts w:hint="eastAsia"/>
        </w:rPr>
        <w:t>”，由于中国为红色字体，则这个段落至少由两个字单元组成，一个是“我爱”，另一个是“</w:t>
      </w:r>
      <w:r w:rsidRPr="00040191">
        <w:rPr>
          <w:rFonts w:hint="eastAsia"/>
          <w:color w:val="FF0000"/>
        </w:rPr>
        <w:t>中国</w:t>
      </w:r>
      <w:r>
        <w:rPr>
          <w:rFonts w:hint="eastAsia"/>
        </w:rPr>
        <w:t>”，因为为了准确获取每一个段落的字体颜色、加粗等信息，需要获取段落由那些字单元组成。每个字单元由独立的、具有相同字体格式的字符串组成。</w:t>
      </w:r>
    </w:p>
    <w:p w14:paraId="35B578C6" w14:textId="77777777" w:rsidR="004135D9" w:rsidRDefault="004135D9" w:rsidP="004135D9">
      <w:pPr>
        <w:pStyle w:val="4"/>
        <w:ind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）验收标准</w:t>
      </w:r>
    </w:p>
    <w:p w14:paraId="0DE7147B" w14:textId="77777777" w:rsidR="00A410BE" w:rsidRPr="00A410BE" w:rsidRDefault="00A410BE" w:rsidP="00A410BE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．可对</w:t>
      </w:r>
      <w:r>
        <w:rPr>
          <w:rFonts w:hint="eastAsia"/>
        </w:rPr>
        <w:t>doc</w:t>
      </w:r>
      <w:r>
        <w:rPr>
          <w:rFonts w:hint="eastAsia"/>
        </w:rPr>
        <w:t>、</w:t>
      </w:r>
      <w:r>
        <w:rPr>
          <w:rFonts w:hint="eastAsia"/>
        </w:rPr>
        <w:t>docx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wps</w:t>
      </w:r>
      <w:proofErr w:type="spellEnd"/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等文本文档进行</w:t>
      </w:r>
      <w:r w:rsidR="008F4D48">
        <w:rPr>
          <w:rFonts w:hint="eastAsia"/>
        </w:rPr>
        <w:t>段落字单元</w:t>
      </w:r>
      <w:r>
        <w:rPr>
          <w:rFonts w:hint="eastAsia"/>
        </w:rPr>
        <w:t>解析；</w:t>
      </w:r>
    </w:p>
    <w:p w14:paraId="75097046" w14:textId="77777777" w:rsidR="004135D9" w:rsidRDefault="00A410BE" w:rsidP="00261EE2">
      <w:pPr>
        <w:ind w:firstLine="480"/>
      </w:pPr>
      <w:r>
        <w:rPr>
          <w:rFonts w:hint="eastAsia"/>
        </w:rPr>
        <w:t>2</w:t>
      </w:r>
      <w:r w:rsidR="00261EE2">
        <w:rPr>
          <w:rFonts w:hint="eastAsia"/>
        </w:rPr>
        <w:t>．采用部分加粗、斜体、字体大小等方式，将段落人工划分为不同的部分，验证是否可以正确解析</w:t>
      </w:r>
      <w:r w:rsidR="00254FCC">
        <w:rPr>
          <w:rFonts w:hint="eastAsia"/>
        </w:rPr>
        <w:t>字单元，即是否按照正确格式将段落划分为正确的组合；</w:t>
      </w:r>
    </w:p>
    <w:p w14:paraId="0625131C" w14:textId="77777777" w:rsidR="00E66EEA" w:rsidRPr="00997126" w:rsidRDefault="00A410BE" w:rsidP="00C53CC3">
      <w:pPr>
        <w:ind w:firstLine="480"/>
      </w:pPr>
      <w:r>
        <w:rPr>
          <w:rFonts w:hint="eastAsia"/>
        </w:rPr>
        <w:t>3</w:t>
      </w:r>
      <w:r w:rsidR="00254FCC">
        <w:rPr>
          <w:rFonts w:hint="eastAsia"/>
        </w:rPr>
        <w:t>．</w:t>
      </w:r>
      <w:r w:rsidR="00254FCC">
        <w:t>依据</w:t>
      </w:r>
      <w:r w:rsidR="00254FCC">
        <w:rPr>
          <w:rFonts w:hint="eastAsia"/>
        </w:rPr>
        <w:t>“字体格式解析模块”，查验每一部分的字单元的字体是否正确。</w:t>
      </w:r>
    </w:p>
    <w:p w14:paraId="575ADF61" w14:textId="77777777" w:rsidR="00EF7191" w:rsidRDefault="00C1293F" w:rsidP="00EF7191">
      <w:pPr>
        <w:pStyle w:val="3"/>
        <w:ind w:firstLineChars="0" w:firstLine="0"/>
      </w:pPr>
      <w:bookmarkStart w:id="17" w:name="_Toc38058612"/>
      <w:r>
        <w:rPr>
          <w:rFonts w:hint="eastAsia"/>
        </w:rPr>
        <w:t>3</w:t>
      </w:r>
      <w:r w:rsidR="00EF7191">
        <w:rPr>
          <w:rFonts w:hint="eastAsia"/>
        </w:rPr>
        <w:t>.2.</w:t>
      </w:r>
      <w:r w:rsidR="00BC186B">
        <w:rPr>
          <w:rFonts w:hint="eastAsia"/>
        </w:rPr>
        <w:t>7</w:t>
      </w:r>
      <w:r w:rsidR="00EF7191">
        <w:rPr>
          <w:rFonts w:hint="eastAsia"/>
        </w:rPr>
        <w:t xml:space="preserve"> </w:t>
      </w:r>
      <w:r w:rsidR="00E77B61">
        <w:rPr>
          <w:rFonts w:hint="eastAsia"/>
        </w:rPr>
        <w:t>字体格式解析</w:t>
      </w:r>
      <w:bookmarkEnd w:id="17"/>
    </w:p>
    <w:p w14:paraId="54386DA5" w14:textId="77777777" w:rsidR="00EF7191" w:rsidRDefault="00EF7191" w:rsidP="00EF7191">
      <w:pPr>
        <w:pStyle w:val="4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）功能概述</w:t>
      </w:r>
    </w:p>
    <w:p w14:paraId="13D331E1" w14:textId="77777777" w:rsidR="00BC186B" w:rsidRDefault="00855680" w:rsidP="00855680">
      <w:pPr>
        <w:ind w:firstLine="480"/>
      </w:pPr>
      <w:r w:rsidRPr="00855680">
        <w:rPr>
          <w:rFonts w:hint="eastAsia"/>
        </w:rPr>
        <w:t>字体格式解析：给定段落</w:t>
      </w:r>
      <w:r w:rsidRPr="00855680">
        <w:rPr>
          <w:rFonts w:hint="eastAsia"/>
        </w:rPr>
        <w:t>ID</w:t>
      </w:r>
      <w:r w:rsidRPr="00855680">
        <w:rPr>
          <w:rFonts w:hint="eastAsia"/>
        </w:rPr>
        <w:t>，解析获取段落中所有最小独立单元（字体信息一致的最大连续字符）的字体信息，返回是一个字体列表。</w:t>
      </w:r>
    </w:p>
    <w:p w14:paraId="282D3D89" w14:textId="77777777" w:rsidR="00B0747B" w:rsidRDefault="00B0747B" w:rsidP="00855680">
      <w:pPr>
        <w:ind w:firstLine="480"/>
      </w:pPr>
      <w:r>
        <w:rPr>
          <w:rFonts w:hint="eastAsia"/>
        </w:rPr>
        <w:t>字体格式需要解析中文字体、西文字体、</w:t>
      </w:r>
      <w:r w:rsidR="00CB1FEE">
        <w:rPr>
          <w:rFonts w:hint="eastAsia"/>
        </w:rPr>
        <w:t>字号</w:t>
      </w:r>
      <w:r>
        <w:rPr>
          <w:rFonts w:hint="eastAsia"/>
        </w:rPr>
        <w:t>、</w:t>
      </w:r>
      <w:r w:rsidR="00CB1FEE">
        <w:rPr>
          <w:rFonts w:hint="eastAsia"/>
        </w:rPr>
        <w:t>字形、字体颜色、下划线、效果等。</w:t>
      </w:r>
    </w:p>
    <w:p w14:paraId="6A9E7E78" w14:textId="77777777" w:rsidR="00432D24" w:rsidRPr="00432D24" w:rsidRDefault="001A684C" w:rsidP="001A684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3F1BB4E" wp14:editId="1BAB90B5">
            <wp:extent cx="2531778" cy="2871867"/>
            <wp:effectExtent l="0" t="0" r="190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1560" cy="28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A94B" w14:textId="77777777" w:rsidR="00BC186B" w:rsidRDefault="00BC186B" w:rsidP="00BC186B">
      <w:pPr>
        <w:pStyle w:val="4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）验收标准</w:t>
      </w:r>
    </w:p>
    <w:p w14:paraId="46798B12" w14:textId="77777777" w:rsidR="00F74288" w:rsidRDefault="00F74288" w:rsidP="00F7428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．可对</w:t>
      </w:r>
      <w:r>
        <w:rPr>
          <w:rFonts w:hint="eastAsia"/>
        </w:rPr>
        <w:t>doc</w:t>
      </w:r>
      <w:r>
        <w:rPr>
          <w:rFonts w:hint="eastAsia"/>
        </w:rPr>
        <w:t>、</w:t>
      </w:r>
      <w:r>
        <w:rPr>
          <w:rFonts w:hint="eastAsia"/>
        </w:rPr>
        <w:t>docx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wps</w:t>
      </w:r>
      <w:proofErr w:type="spellEnd"/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等文本文档进行字体解析；</w:t>
      </w:r>
    </w:p>
    <w:p w14:paraId="3FD90FCD" w14:textId="77777777" w:rsidR="00EF7191" w:rsidRDefault="00F74288" w:rsidP="009E3F91">
      <w:pPr>
        <w:ind w:firstLine="480"/>
      </w:pPr>
      <w:r>
        <w:rPr>
          <w:rFonts w:hint="eastAsia"/>
        </w:rPr>
        <w:t>2</w:t>
      </w:r>
      <w:r w:rsidR="009E3F91">
        <w:rPr>
          <w:rFonts w:hint="eastAsia"/>
        </w:rPr>
        <w:t>．根据</w:t>
      </w:r>
      <w:r w:rsidR="009E3F91">
        <w:rPr>
          <w:rFonts w:hint="eastAsia"/>
        </w:rPr>
        <w:t>word</w:t>
      </w:r>
      <w:r w:rsidR="009E3F91">
        <w:rPr>
          <w:rFonts w:hint="eastAsia"/>
        </w:rPr>
        <w:t>字体显示的信息对比解析结果。</w:t>
      </w:r>
    </w:p>
    <w:p w14:paraId="053FF249" w14:textId="77777777" w:rsidR="00A72294" w:rsidRDefault="00A72294" w:rsidP="00A72294">
      <w:pPr>
        <w:pStyle w:val="3"/>
        <w:ind w:firstLineChars="0" w:firstLine="0"/>
      </w:pPr>
      <w:bookmarkStart w:id="18" w:name="_Toc38058613"/>
      <w:r>
        <w:rPr>
          <w:rFonts w:hint="eastAsia"/>
        </w:rPr>
        <w:t>3.2.</w:t>
      </w:r>
      <w:r w:rsidR="00841510">
        <w:rPr>
          <w:rFonts w:hint="eastAsia"/>
        </w:rPr>
        <w:t>8</w:t>
      </w:r>
      <w:r>
        <w:rPr>
          <w:rFonts w:hint="eastAsia"/>
        </w:rPr>
        <w:t xml:space="preserve"> </w:t>
      </w:r>
      <w:r w:rsidR="0038359A">
        <w:rPr>
          <w:rFonts w:hint="eastAsia"/>
        </w:rPr>
        <w:t>表格</w:t>
      </w:r>
      <w:r>
        <w:rPr>
          <w:rFonts w:hint="eastAsia"/>
        </w:rPr>
        <w:t>解析</w:t>
      </w:r>
      <w:bookmarkEnd w:id="18"/>
    </w:p>
    <w:p w14:paraId="013E8096" w14:textId="77777777" w:rsidR="00A72294" w:rsidRDefault="00A72294" w:rsidP="00A72294">
      <w:pPr>
        <w:pStyle w:val="4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）功能概述</w:t>
      </w:r>
    </w:p>
    <w:p w14:paraId="55D7B875" w14:textId="77777777" w:rsidR="00A72294" w:rsidRDefault="007F148D" w:rsidP="007F148D">
      <w:pPr>
        <w:ind w:firstLine="480"/>
      </w:pPr>
      <w:r>
        <w:t>表格</w:t>
      </w:r>
      <w:r>
        <w:rPr>
          <w:rFonts w:hint="eastAsia"/>
        </w:rPr>
        <w:t>解析：</w:t>
      </w:r>
      <w:r>
        <w:t>可以</w:t>
      </w:r>
      <w:r>
        <w:rPr>
          <w:rFonts w:hint="eastAsia"/>
        </w:rPr>
        <w:t>解析</w:t>
      </w:r>
      <w:r>
        <w:t>文档中的所有表格</w:t>
      </w:r>
      <w:r>
        <w:rPr>
          <w:rFonts w:hint="eastAsia"/>
        </w:rPr>
        <w:t>，</w:t>
      </w:r>
      <w:r>
        <w:t>每一个表格包括所有行和列的</w:t>
      </w:r>
      <w:r>
        <w:rPr>
          <w:rFonts w:hint="eastAsia"/>
        </w:rPr>
        <w:t>内容（通常为段落内容），</w:t>
      </w:r>
      <w:r>
        <w:t>是一个二维矩阵</w:t>
      </w:r>
      <w:r>
        <w:rPr>
          <w:rFonts w:hint="eastAsia"/>
        </w:rPr>
        <w:t>，每一个单元格视为一个段落组合。</w:t>
      </w:r>
    </w:p>
    <w:p w14:paraId="4FCC42A9" w14:textId="77777777" w:rsidR="00D46E22" w:rsidRPr="007F148D" w:rsidRDefault="00A23439" w:rsidP="007F148D">
      <w:pPr>
        <w:ind w:firstLine="480"/>
      </w:pPr>
      <w:r>
        <w:rPr>
          <w:rFonts w:hint="eastAsia"/>
        </w:rPr>
        <w:t>表格解析需要</w:t>
      </w:r>
      <w:r w:rsidR="00C80843">
        <w:rPr>
          <w:rFonts w:hint="eastAsia"/>
        </w:rPr>
        <w:t>解析到表格的</w:t>
      </w:r>
      <w:r w:rsidR="008F5A17">
        <w:rPr>
          <w:rFonts w:hint="eastAsia"/>
        </w:rPr>
        <w:t>内容信息，目前支持表格中的</w:t>
      </w:r>
      <w:r w:rsidR="00DE3EBC">
        <w:rPr>
          <w:rFonts w:hint="eastAsia"/>
        </w:rPr>
        <w:t>段落解析，</w:t>
      </w:r>
      <w:r w:rsidR="006D067E">
        <w:rPr>
          <w:rFonts w:hint="eastAsia"/>
        </w:rPr>
        <w:t>如果表格中具有多个段落，</w:t>
      </w:r>
      <w:r w:rsidR="0013438E">
        <w:rPr>
          <w:rFonts w:hint="eastAsia"/>
        </w:rPr>
        <w:t>则分别解析获取。</w:t>
      </w:r>
    </w:p>
    <w:p w14:paraId="6A2630BF" w14:textId="77777777" w:rsidR="00A72294" w:rsidRDefault="00A72294" w:rsidP="00A72294">
      <w:pPr>
        <w:pStyle w:val="4"/>
        <w:ind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）验收标准</w:t>
      </w:r>
    </w:p>
    <w:p w14:paraId="56290A0B" w14:textId="77777777" w:rsidR="00A72294" w:rsidRDefault="00A72294" w:rsidP="00A72294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．可对</w:t>
      </w:r>
      <w:r>
        <w:rPr>
          <w:rFonts w:hint="eastAsia"/>
        </w:rPr>
        <w:t>doc</w:t>
      </w:r>
      <w:r>
        <w:rPr>
          <w:rFonts w:hint="eastAsia"/>
        </w:rPr>
        <w:t>、</w:t>
      </w:r>
      <w:r>
        <w:rPr>
          <w:rFonts w:hint="eastAsia"/>
        </w:rPr>
        <w:t>docx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wps</w:t>
      </w:r>
      <w:proofErr w:type="spellEnd"/>
      <w:r>
        <w:rPr>
          <w:rFonts w:hint="eastAsia"/>
        </w:rPr>
        <w:t>、</w:t>
      </w:r>
      <w:r>
        <w:rPr>
          <w:rFonts w:hint="eastAsia"/>
        </w:rPr>
        <w:t>pdf</w:t>
      </w:r>
      <w:r w:rsidR="00DE3EBC">
        <w:rPr>
          <w:rFonts w:hint="eastAsia"/>
        </w:rPr>
        <w:t>等文本文档进行表格内容解析，包括段落解析</w:t>
      </w:r>
    </w:p>
    <w:p w14:paraId="7F732F18" w14:textId="1BB59FAB" w:rsidR="00A72294" w:rsidRDefault="00A72294" w:rsidP="00A72294">
      <w:pPr>
        <w:ind w:firstLine="480"/>
      </w:pPr>
      <w:r>
        <w:rPr>
          <w:rFonts w:hint="eastAsia"/>
        </w:rPr>
        <w:t>2</w:t>
      </w:r>
      <w:r w:rsidR="00B45CF6">
        <w:rPr>
          <w:rFonts w:hint="eastAsia"/>
        </w:rPr>
        <w:t>．检查是否可以对表格内容进行充分解析</w:t>
      </w:r>
      <w:r w:rsidR="00416215">
        <w:rPr>
          <w:rFonts w:hint="eastAsia"/>
        </w:rPr>
        <w:t>。</w:t>
      </w:r>
    </w:p>
    <w:p w14:paraId="21BB1C25" w14:textId="14574495" w:rsidR="00453EBA" w:rsidRDefault="00453EBA" w:rsidP="00453EBA">
      <w:pPr>
        <w:pStyle w:val="3"/>
        <w:ind w:firstLineChars="0" w:firstLine="0"/>
      </w:pPr>
      <w:bookmarkStart w:id="19" w:name="_Toc38058614"/>
      <w:r>
        <w:rPr>
          <w:rFonts w:hint="eastAsia"/>
        </w:rPr>
        <w:t>3.2.</w:t>
      </w:r>
      <w:r>
        <w:t>9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wagger </w:t>
      </w:r>
      <w:r>
        <w:t>R</w:t>
      </w:r>
      <w:r>
        <w:rPr>
          <w:rFonts w:hint="eastAsia"/>
        </w:rPr>
        <w:t>estful</w:t>
      </w:r>
      <w:r>
        <w:rPr>
          <w:rFonts w:hint="eastAsia"/>
        </w:rPr>
        <w:t>接口文档</w:t>
      </w:r>
      <w:bookmarkEnd w:id="19"/>
    </w:p>
    <w:p w14:paraId="75ADF5A0" w14:textId="77777777" w:rsidR="00453EBA" w:rsidRDefault="00453EBA" w:rsidP="00453EBA">
      <w:pPr>
        <w:pStyle w:val="4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）功能概述</w:t>
      </w:r>
    </w:p>
    <w:p w14:paraId="11B90719" w14:textId="19BA8F1C" w:rsidR="00453EBA" w:rsidRDefault="00453EBA" w:rsidP="00453EBA">
      <w:pPr>
        <w:ind w:firstLine="480"/>
      </w:pPr>
      <w:r>
        <w:rPr>
          <w:rFonts w:hint="eastAsia"/>
        </w:rPr>
        <w:t>需要将现有功能按照</w:t>
      </w:r>
      <w:r>
        <w:rPr>
          <w:rFonts w:hint="eastAsia"/>
        </w:rPr>
        <w:t>Restful</w:t>
      </w:r>
      <w:r>
        <w:rPr>
          <w:rFonts w:hint="eastAsia"/>
        </w:rPr>
        <w:t>接口规范进行整理，为了方便测试，需提如下所示的文档接口及说明，方便测试开发。</w:t>
      </w:r>
    </w:p>
    <w:p w14:paraId="2510D9C6" w14:textId="056C96C3" w:rsidR="00453EBA" w:rsidRPr="007F148D" w:rsidRDefault="00453EBA" w:rsidP="00453EBA">
      <w:pPr>
        <w:ind w:firstLine="480"/>
      </w:pPr>
      <w:r>
        <w:rPr>
          <w:noProof/>
        </w:rPr>
        <w:drawing>
          <wp:inline distT="0" distB="0" distL="0" distR="0" wp14:anchorId="31E05A48" wp14:editId="148D5782">
            <wp:extent cx="5274310" cy="240401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0548" w14:textId="77777777" w:rsidR="00453EBA" w:rsidRDefault="00453EBA" w:rsidP="00453EBA">
      <w:pPr>
        <w:pStyle w:val="4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）验收标准</w:t>
      </w:r>
    </w:p>
    <w:p w14:paraId="72EEC8DB" w14:textId="77B5689A" w:rsidR="00453EBA" w:rsidRDefault="00453EBA" w:rsidP="00453EBA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接口包含上述所有功能；</w:t>
      </w:r>
    </w:p>
    <w:p w14:paraId="0B044177" w14:textId="18EC8A9C" w:rsidR="00453EBA" w:rsidRDefault="00453EBA" w:rsidP="00453EBA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参数、返回值说明清楚；</w:t>
      </w:r>
    </w:p>
    <w:p w14:paraId="458E4835" w14:textId="6E49B1E2" w:rsidR="00453EBA" w:rsidRDefault="00453EBA" w:rsidP="00453EBA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接口</w:t>
      </w:r>
    </w:p>
    <w:tbl>
      <w:tblPr>
        <w:tblStyle w:val="af3"/>
        <w:tblW w:w="7371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4394"/>
        <w:gridCol w:w="2268"/>
      </w:tblGrid>
      <w:tr w:rsidR="008B1843" w14:paraId="7AFF57F8" w14:textId="77777777" w:rsidTr="0003156A">
        <w:trPr>
          <w:jc w:val="center"/>
        </w:trPr>
        <w:tc>
          <w:tcPr>
            <w:tcW w:w="709" w:type="dxa"/>
          </w:tcPr>
          <w:p w14:paraId="7D882D7F" w14:textId="77777777" w:rsidR="008B1843" w:rsidRDefault="008B1843" w:rsidP="0003156A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4394" w:type="dxa"/>
          </w:tcPr>
          <w:p w14:paraId="6C464D7B" w14:textId="77777777" w:rsidR="008B1843" w:rsidRDefault="008B1843" w:rsidP="0003156A">
            <w:pPr>
              <w:ind w:firstLineChars="0" w:firstLine="0"/>
              <w:jc w:val="center"/>
            </w:pPr>
            <w:r>
              <w:rPr>
                <w:rFonts w:hint="eastAsia"/>
              </w:rPr>
              <w:t>材料名称</w:t>
            </w:r>
          </w:p>
        </w:tc>
        <w:tc>
          <w:tcPr>
            <w:tcW w:w="2268" w:type="dxa"/>
          </w:tcPr>
          <w:p w14:paraId="60175AB2" w14:textId="77777777" w:rsidR="008B1843" w:rsidRDefault="008B1843" w:rsidP="0003156A">
            <w:pPr>
              <w:ind w:firstLineChars="0" w:firstLine="0"/>
            </w:pPr>
            <w:r>
              <w:rPr>
                <w:rFonts w:hint="eastAsia"/>
              </w:rPr>
              <w:t>形式</w:t>
            </w:r>
          </w:p>
        </w:tc>
      </w:tr>
      <w:tr w:rsidR="008B1843" w14:paraId="5F7B81EC" w14:textId="77777777" w:rsidTr="0003156A">
        <w:trPr>
          <w:jc w:val="center"/>
        </w:trPr>
        <w:tc>
          <w:tcPr>
            <w:tcW w:w="709" w:type="dxa"/>
          </w:tcPr>
          <w:p w14:paraId="30DEC838" w14:textId="77777777" w:rsidR="008B1843" w:rsidRDefault="008B1843" w:rsidP="008B1843">
            <w:pPr>
              <w:pStyle w:val="af2"/>
              <w:numPr>
                <w:ilvl w:val="0"/>
                <w:numId w:val="34"/>
              </w:numPr>
              <w:spacing w:line="360" w:lineRule="auto"/>
              <w:ind w:firstLineChars="0"/>
              <w:jc w:val="right"/>
            </w:pPr>
          </w:p>
        </w:tc>
        <w:tc>
          <w:tcPr>
            <w:tcW w:w="4394" w:type="dxa"/>
          </w:tcPr>
          <w:p w14:paraId="6DB3E163" w14:textId="77777777" w:rsidR="008B1843" w:rsidRDefault="008B1843" w:rsidP="0003156A">
            <w:pPr>
              <w:ind w:firstLineChars="0" w:firstLine="0"/>
            </w:pPr>
            <w:r>
              <w:rPr>
                <w:rFonts w:hint="eastAsia"/>
              </w:rPr>
              <w:t>身份证扫描件（正反）</w:t>
            </w:r>
          </w:p>
        </w:tc>
        <w:tc>
          <w:tcPr>
            <w:tcW w:w="2268" w:type="dxa"/>
            <w:vAlign w:val="center"/>
          </w:tcPr>
          <w:p w14:paraId="28DA7306" w14:textId="77777777" w:rsidR="008B1843" w:rsidRDefault="008B1843" w:rsidP="0003156A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原件彩色扫描件</w:t>
            </w:r>
          </w:p>
        </w:tc>
      </w:tr>
      <w:tr w:rsidR="008B1843" w14:paraId="5FE757B0" w14:textId="77777777" w:rsidTr="0003156A">
        <w:trPr>
          <w:jc w:val="center"/>
        </w:trPr>
        <w:tc>
          <w:tcPr>
            <w:tcW w:w="709" w:type="dxa"/>
          </w:tcPr>
          <w:p w14:paraId="20342549" w14:textId="77777777" w:rsidR="008B1843" w:rsidRDefault="008B1843" w:rsidP="008B1843">
            <w:pPr>
              <w:pStyle w:val="af2"/>
              <w:numPr>
                <w:ilvl w:val="0"/>
                <w:numId w:val="34"/>
              </w:numPr>
              <w:spacing w:line="360" w:lineRule="auto"/>
              <w:ind w:firstLineChars="0"/>
              <w:jc w:val="right"/>
            </w:pPr>
          </w:p>
        </w:tc>
        <w:tc>
          <w:tcPr>
            <w:tcW w:w="4394" w:type="dxa"/>
          </w:tcPr>
          <w:p w14:paraId="0B87203D" w14:textId="77777777" w:rsidR="008B1843" w:rsidRDefault="008B1843" w:rsidP="0003156A">
            <w:pPr>
              <w:ind w:firstLineChars="0" w:firstLine="0"/>
            </w:pPr>
            <w:r>
              <w:rPr>
                <w:rFonts w:hint="eastAsia"/>
              </w:rPr>
              <w:t>学历证书</w:t>
            </w:r>
          </w:p>
        </w:tc>
        <w:tc>
          <w:tcPr>
            <w:tcW w:w="2268" w:type="dxa"/>
            <w:vAlign w:val="center"/>
          </w:tcPr>
          <w:p w14:paraId="59EC78E9" w14:textId="77777777" w:rsidR="008B1843" w:rsidRDefault="008B1843" w:rsidP="0003156A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原件彩色扫描件</w:t>
            </w:r>
          </w:p>
        </w:tc>
      </w:tr>
      <w:tr w:rsidR="008B1843" w14:paraId="47B6DC51" w14:textId="77777777" w:rsidTr="0003156A">
        <w:trPr>
          <w:jc w:val="center"/>
        </w:trPr>
        <w:tc>
          <w:tcPr>
            <w:tcW w:w="709" w:type="dxa"/>
          </w:tcPr>
          <w:p w14:paraId="491BDAFF" w14:textId="77777777" w:rsidR="008B1843" w:rsidRDefault="008B1843" w:rsidP="008B1843">
            <w:pPr>
              <w:pStyle w:val="af2"/>
              <w:numPr>
                <w:ilvl w:val="0"/>
                <w:numId w:val="34"/>
              </w:numPr>
              <w:spacing w:line="360" w:lineRule="auto"/>
              <w:ind w:firstLineChars="0"/>
              <w:jc w:val="right"/>
            </w:pPr>
          </w:p>
        </w:tc>
        <w:tc>
          <w:tcPr>
            <w:tcW w:w="4394" w:type="dxa"/>
          </w:tcPr>
          <w:p w14:paraId="4CAD3D3B" w14:textId="77777777" w:rsidR="008B1843" w:rsidRDefault="008B1843" w:rsidP="0003156A">
            <w:pPr>
              <w:ind w:firstLineChars="0" w:firstLine="0"/>
            </w:pPr>
            <w:r>
              <w:rPr>
                <w:rFonts w:hint="eastAsia"/>
              </w:rPr>
              <w:t>学位证书</w:t>
            </w:r>
          </w:p>
        </w:tc>
        <w:tc>
          <w:tcPr>
            <w:tcW w:w="2268" w:type="dxa"/>
            <w:vAlign w:val="center"/>
          </w:tcPr>
          <w:p w14:paraId="2D12DD0C" w14:textId="77777777" w:rsidR="008B1843" w:rsidRDefault="008B1843" w:rsidP="0003156A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原件彩色扫描件</w:t>
            </w:r>
          </w:p>
        </w:tc>
      </w:tr>
      <w:tr w:rsidR="008B1843" w14:paraId="08771B5A" w14:textId="77777777" w:rsidTr="0003156A">
        <w:trPr>
          <w:jc w:val="center"/>
        </w:trPr>
        <w:tc>
          <w:tcPr>
            <w:tcW w:w="709" w:type="dxa"/>
          </w:tcPr>
          <w:p w14:paraId="4D2EE9CA" w14:textId="77777777" w:rsidR="008B1843" w:rsidRDefault="008B1843" w:rsidP="008B1843">
            <w:pPr>
              <w:pStyle w:val="af2"/>
              <w:numPr>
                <w:ilvl w:val="0"/>
                <w:numId w:val="34"/>
              </w:numPr>
              <w:spacing w:line="360" w:lineRule="auto"/>
              <w:ind w:firstLineChars="0"/>
              <w:jc w:val="right"/>
            </w:pPr>
          </w:p>
        </w:tc>
        <w:tc>
          <w:tcPr>
            <w:tcW w:w="4394" w:type="dxa"/>
          </w:tcPr>
          <w:p w14:paraId="1BCBC679" w14:textId="77777777" w:rsidR="008B1843" w:rsidRDefault="008B1843" w:rsidP="0003156A">
            <w:pPr>
              <w:ind w:firstLineChars="0" w:firstLine="0"/>
            </w:pPr>
            <w:r>
              <w:rPr>
                <w:rFonts w:hint="eastAsia"/>
              </w:rPr>
              <w:t>职称证书</w:t>
            </w:r>
          </w:p>
        </w:tc>
        <w:tc>
          <w:tcPr>
            <w:tcW w:w="2268" w:type="dxa"/>
            <w:vAlign w:val="center"/>
          </w:tcPr>
          <w:p w14:paraId="7389CC7F" w14:textId="77777777" w:rsidR="008B1843" w:rsidRDefault="008B1843" w:rsidP="0003156A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原件彩色扫描件</w:t>
            </w:r>
          </w:p>
        </w:tc>
      </w:tr>
      <w:tr w:rsidR="008B1843" w14:paraId="3F7F56A6" w14:textId="77777777" w:rsidTr="0003156A">
        <w:trPr>
          <w:jc w:val="center"/>
        </w:trPr>
        <w:tc>
          <w:tcPr>
            <w:tcW w:w="709" w:type="dxa"/>
          </w:tcPr>
          <w:p w14:paraId="5C60FEDF" w14:textId="77777777" w:rsidR="008B1843" w:rsidRDefault="008B1843" w:rsidP="008B1843">
            <w:pPr>
              <w:pStyle w:val="af2"/>
              <w:numPr>
                <w:ilvl w:val="0"/>
                <w:numId w:val="34"/>
              </w:numPr>
              <w:spacing w:line="360" w:lineRule="auto"/>
              <w:ind w:firstLineChars="0"/>
              <w:jc w:val="right"/>
            </w:pPr>
          </w:p>
        </w:tc>
        <w:tc>
          <w:tcPr>
            <w:tcW w:w="4394" w:type="dxa"/>
          </w:tcPr>
          <w:p w14:paraId="101E8D2D" w14:textId="77777777" w:rsidR="008B1843" w:rsidRDefault="008B1843" w:rsidP="0003156A">
            <w:pPr>
              <w:ind w:firstLineChars="0" w:firstLine="0"/>
            </w:pPr>
            <w:r>
              <w:rPr>
                <w:rFonts w:hint="eastAsia"/>
              </w:rPr>
              <w:t>工牌照片</w:t>
            </w:r>
          </w:p>
        </w:tc>
        <w:tc>
          <w:tcPr>
            <w:tcW w:w="2268" w:type="dxa"/>
            <w:vAlign w:val="center"/>
          </w:tcPr>
          <w:p w14:paraId="7F1ABADB" w14:textId="77777777" w:rsidR="008B1843" w:rsidRDefault="008B1843" w:rsidP="0003156A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原件彩色扫描件</w:t>
            </w:r>
          </w:p>
        </w:tc>
      </w:tr>
      <w:tr w:rsidR="008B1843" w14:paraId="5264FC52" w14:textId="77777777" w:rsidTr="0003156A">
        <w:trPr>
          <w:jc w:val="center"/>
        </w:trPr>
        <w:tc>
          <w:tcPr>
            <w:tcW w:w="709" w:type="dxa"/>
          </w:tcPr>
          <w:p w14:paraId="132BF826" w14:textId="77777777" w:rsidR="008B1843" w:rsidRDefault="008B1843" w:rsidP="008B1843">
            <w:pPr>
              <w:pStyle w:val="af2"/>
              <w:numPr>
                <w:ilvl w:val="0"/>
                <w:numId w:val="34"/>
              </w:numPr>
              <w:spacing w:line="360" w:lineRule="auto"/>
              <w:ind w:firstLineChars="0"/>
              <w:jc w:val="right"/>
            </w:pPr>
          </w:p>
        </w:tc>
        <w:tc>
          <w:tcPr>
            <w:tcW w:w="4394" w:type="dxa"/>
          </w:tcPr>
          <w:p w14:paraId="18DB751E" w14:textId="77777777" w:rsidR="008B1843" w:rsidRDefault="008B1843" w:rsidP="0003156A">
            <w:pPr>
              <w:ind w:firstLineChars="0" w:firstLine="0"/>
            </w:pPr>
            <w:r>
              <w:rPr>
                <w:rFonts w:hint="eastAsia"/>
              </w:rPr>
              <w:t>劳动合同扫描件（首页、签字盖章页）</w:t>
            </w:r>
          </w:p>
        </w:tc>
        <w:tc>
          <w:tcPr>
            <w:tcW w:w="2268" w:type="dxa"/>
            <w:vAlign w:val="center"/>
          </w:tcPr>
          <w:p w14:paraId="3628B2ED" w14:textId="77777777" w:rsidR="008B1843" w:rsidRDefault="008B1843" w:rsidP="0003156A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原件彩色扫描件</w:t>
            </w:r>
          </w:p>
        </w:tc>
      </w:tr>
    </w:tbl>
    <w:p w14:paraId="1C3A241D" w14:textId="77777777" w:rsidR="008B1843" w:rsidRPr="00453EBA" w:rsidRDefault="008B1843" w:rsidP="00453EBA">
      <w:pPr>
        <w:ind w:firstLine="480"/>
        <w:rPr>
          <w:rFonts w:hint="eastAsia"/>
        </w:rPr>
      </w:pPr>
    </w:p>
    <w:p w14:paraId="00E2A987" w14:textId="77777777" w:rsidR="0044286B" w:rsidRDefault="00C1293F" w:rsidP="007F0563">
      <w:pPr>
        <w:pStyle w:val="1"/>
        <w:ind w:firstLineChars="0" w:firstLine="0"/>
      </w:pPr>
      <w:bookmarkStart w:id="20" w:name="_Toc38058615"/>
      <w:r>
        <w:rPr>
          <w:rFonts w:hint="eastAsia"/>
        </w:rPr>
        <w:lastRenderedPageBreak/>
        <w:t>4</w:t>
      </w:r>
      <w:r w:rsidR="00C1462C">
        <w:rPr>
          <w:rFonts w:hint="eastAsia"/>
        </w:rPr>
        <w:t>．性能需求</w:t>
      </w:r>
      <w:bookmarkEnd w:id="20"/>
    </w:p>
    <w:p w14:paraId="0E9344C2" w14:textId="77777777" w:rsidR="001C6B2D" w:rsidRDefault="001C6B2D" w:rsidP="001C6B2D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）支持文档格式为</w:t>
      </w:r>
      <w:r>
        <w:rPr>
          <w:rFonts w:hint="eastAsia"/>
        </w:rPr>
        <w:t>doc</w:t>
      </w:r>
      <w:r>
        <w:rPr>
          <w:rFonts w:hint="eastAsia"/>
        </w:rPr>
        <w:t>、</w:t>
      </w:r>
      <w:r>
        <w:rPr>
          <w:rFonts w:hint="eastAsia"/>
        </w:rPr>
        <w:t>docx</w:t>
      </w:r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wps</w:t>
      </w:r>
      <w:proofErr w:type="spellEnd"/>
      <w:r>
        <w:rPr>
          <w:rFonts w:hint="eastAsia"/>
        </w:rPr>
        <w:t>等；</w:t>
      </w:r>
    </w:p>
    <w:p w14:paraId="42C17F1F" w14:textId="77777777" w:rsidR="001C6B2D" w:rsidRDefault="001C6B2D" w:rsidP="001C6B2D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）支持在</w:t>
      </w:r>
      <w:r>
        <w:rPr>
          <w:rFonts w:hint="eastAsia"/>
        </w:rPr>
        <w:t>Linux</w:t>
      </w:r>
      <w:r>
        <w:rPr>
          <w:rFonts w:hint="eastAsia"/>
        </w:rPr>
        <w:t>下运行；</w:t>
      </w:r>
    </w:p>
    <w:p w14:paraId="1436AE64" w14:textId="77777777" w:rsidR="001C6B2D" w:rsidRDefault="001C6B2D" w:rsidP="001C6B2D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）支持</w:t>
      </w:r>
      <w:r>
        <w:rPr>
          <w:rFonts w:hint="eastAsia"/>
        </w:rPr>
        <w:t>word</w:t>
      </w:r>
      <w:r>
        <w:rPr>
          <w:rFonts w:hint="eastAsia"/>
        </w:rPr>
        <w:t>文档大小不小于</w:t>
      </w:r>
      <w:r>
        <w:rPr>
          <w:rFonts w:hint="eastAsia"/>
        </w:rPr>
        <w:t>200M</w:t>
      </w:r>
      <w:r>
        <w:rPr>
          <w:rFonts w:hint="eastAsia"/>
        </w:rPr>
        <w:t>；</w:t>
      </w:r>
    </w:p>
    <w:p w14:paraId="10CCFBE9" w14:textId="77777777" w:rsidR="001C6B2D" w:rsidRDefault="001C6B2D" w:rsidP="001C6B2D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）支持文字版</w:t>
      </w:r>
      <w:r>
        <w:rPr>
          <w:rFonts w:hint="eastAsia"/>
        </w:rPr>
        <w:t>pdf</w:t>
      </w:r>
      <w:r>
        <w:rPr>
          <w:rFonts w:hint="eastAsia"/>
        </w:rPr>
        <w:t>；</w:t>
      </w:r>
    </w:p>
    <w:p w14:paraId="22E8DB5C" w14:textId="77777777" w:rsidR="001C6B2D" w:rsidRDefault="001C6B2D" w:rsidP="001C6B2D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）支持多份文档同时解析；</w:t>
      </w:r>
    </w:p>
    <w:p w14:paraId="5A34175C" w14:textId="77777777" w:rsidR="001C6B2D" w:rsidRDefault="001C6B2D" w:rsidP="001C6B2D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）支持</w:t>
      </w:r>
      <w:r>
        <w:rPr>
          <w:rFonts w:hint="eastAsia"/>
        </w:rPr>
        <w:t>Python</w:t>
      </w:r>
      <w:r>
        <w:rPr>
          <w:rFonts w:hint="eastAsia"/>
        </w:rPr>
        <w:t>直接调用（不开端口）；</w:t>
      </w:r>
    </w:p>
    <w:p w14:paraId="4B1F9B4A" w14:textId="5C10F396" w:rsidR="001C6B2D" w:rsidRDefault="001C6B2D" w:rsidP="007F0563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）提供</w:t>
      </w:r>
      <w:r>
        <w:rPr>
          <w:rFonts w:hint="eastAsia"/>
        </w:rPr>
        <w:t>python</w:t>
      </w:r>
      <w:r>
        <w:rPr>
          <w:rFonts w:hint="eastAsia"/>
        </w:rPr>
        <w:t>包，支持用户直接调用。</w:t>
      </w:r>
    </w:p>
    <w:p w14:paraId="392B661D" w14:textId="77777777" w:rsidR="0044286B" w:rsidRDefault="00C1293F" w:rsidP="007F0563">
      <w:pPr>
        <w:pStyle w:val="1"/>
        <w:ind w:firstLineChars="0" w:firstLine="0"/>
      </w:pPr>
      <w:bookmarkStart w:id="21" w:name="_Toc38058616"/>
      <w:r>
        <w:rPr>
          <w:rFonts w:hint="eastAsia"/>
        </w:rPr>
        <w:t>5</w:t>
      </w:r>
      <w:r w:rsidR="00C1462C">
        <w:rPr>
          <w:rFonts w:hint="eastAsia"/>
        </w:rPr>
        <w:t>．运行需求</w:t>
      </w:r>
      <w:bookmarkEnd w:id="21"/>
    </w:p>
    <w:p w14:paraId="50F93F06" w14:textId="77777777" w:rsidR="0044286B" w:rsidRDefault="00C1293F" w:rsidP="007F0563">
      <w:pPr>
        <w:pStyle w:val="2"/>
        <w:ind w:firstLineChars="0" w:firstLine="0"/>
      </w:pPr>
      <w:bookmarkStart w:id="22" w:name="_Toc38058617"/>
      <w:r>
        <w:rPr>
          <w:rFonts w:hint="eastAsia"/>
        </w:rPr>
        <w:t>5</w:t>
      </w:r>
      <w:r w:rsidR="00C1462C">
        <w:rPr>
          <w:rFonts w:hint="eastAsia"/>
        </w:rPr>
        <w:t>.1</w:t>
      </w:r>
      <w:r w:rsidR="00C1462C">
        <w:rPr>
          <w:rFonts w:hint="eastAsia"/>
        </w:rPr>
        <w:t>用户界面</w:t>
      </w:r>
      <w:bookmarkEnd w:id="22"/>
    </w:p>
    <w:p w14:paraId="04F3B6E1" w14:textId="77777777" w:rsidR="00C1293F" w:rsidRPr="00C1293F" w:rsidRDefault="003A36D6" w:rsidP="00E4158D">
      <w:pPr>
        <w:ind w:firstLine="480"/>
      </w:pPr>
      <w:r>
        <w:rPr>
          <w:rFonts w:hint="eastAsia"/>
        </w:rPr>
        <w:t>无</w:t>
      </w:r>
    </w:p>
    <w:p w14:paraId="14BB8638" w14:textId="77777777" w:rsidR="0044286B" w:rsidRDefault="00C1293F" w:rsidP="007F0563">
      <w:pPr>
        <w:pStyle w:val="2"/>
        <w:ind w:firstLineChars="0" w:firstLine="0"/>
      </w:pPr>
      <w:bookmarkStart w:id="23" w:name="_Toc38058618"/>
      <w:r>
        <w:rPr>
          <w:rFonts w:hint="eastAsia"/>
        </w:rPr>
        <w:t>5</w:t>
      </w:r>
      <w:r w:rsidR="00C1462C">
        <w:rPr>
          <w:rFonts w:hint="eastAsia"/>
        </w:rPr>
        <w:t>.</w:t>
      </w:r>
      <w:r w:rsidR="0083600C">
        <w:rPr>
          <w:rFonts w:hint="eastAsia"/>
        </w:rPr>
        <w:t>2</w:t>
      </w:r>
      <w:r w:rsidR="00C1462C">
        <w:rPr>
          <w:rFonts w:hint="eastAsia"/>
        </w:rPr>
        <w:t>软件接口</w:t>
      </w:r>
      <w:bookmarkEnd w:id="23"/>
    </w:p>
    <w:p w14:paraId="7918D9D2" w14:textId="53F14237" w:rsidR="0083600C" w:rsidRPr="0083600C" w:rsidRDefault="008E7B78" w:rsidP="00E4158D">
      <w:pPr>
        <w:ind w:firstLine="480"/>
      </w:pPr>
      <w:r>
        <w:rPr>
          <w:rFonts w:hint="eastAsia"/>
        </w:rPr>
        <w:t>后续详细设计给出对应的</w:t>
      </w:r>
      <w:r>
        <w:rPr>
          <w:rFonts w:hint="eastAsia"/>
        </w:rPr>
        <w:t>API</w:t>
      </w:r>
      <w:r>
        <w:rPr>
          <w:rFonts w:hint="eastAsia"/>
        </w:rPr>
        <w:t>接口</w:t>
      </w:r>
      <w:r w:rsidR="003E6553">
        <w:rPr>
          <w:rFonts w:hint="eastAsia"/>
        </w:rPr>
        <w:t>。</w:t>
      </w:r>
    </w:p>
    <w:p w14:paraId="4969586E" w14:textId="77777777" w:rsidR="0044286B" w:rsidRDefault="00C1293F" w:rsidP="007F0563">
      <w:pPr>
        <w:pStyle w:val="2"/>
        <w:ind w:firstLineChars="0" w:firstLine="0"/>
      </w:pPr>
      <w:bookmarkStart w:id="24" w:name="_Toc38058619"/>
      <w:r>
        <w:rPr>
          <w:rFonts w:hint="eastAsia"/>
        </w:rPr>
        <w:t>5</w:t>
      </w:r>
      <w:r w:rsidR="00C1462C">
        <w:rPr>
          <w:rFonts w:hint="eastAsia"/>
        </w:rPr>
        <w:t>.</w:t>
      </w:r>
      <w:r w:rsidR="0083600C">
        <w:rPr>
          <w:rFonts w:hint="eastAsia"/>
        </w:rPr>
        <w:t>3</w:t>
      </w:r>
      <w:r w:rsidR="00C1462C">
        <w:rPr>
          <w:rFonts w:hint="eastAsia"/>
        </w:rPr>
        <w:t>故障处理</w:t>
      </w:r>
      <w:bookmarkEnd w:id="24"/>
    </w:p>
    <w:p w14:paraId="697259A3" w14:textId="77777777" w:rsidR="0083600C" w:rsidRPr="0083600C" w:rsidRDefault="0083600C" w:rsidP="00E4158D">
      <w:pPr>
        <w:ind w:firstLine="480"/>
      </w:pPr>
      <w:r>
        <w:rPr>
          <w:rFonts w:hint="eastAsia"/>
        </w:rPr>
        <w:t>无。</w:t>
      </w:r>
    </w:p>
    <w:p w14:paraId="62E5AEB6" w14:textId="77777777" w:rsidR="0044286B" w:rsidRDefault="00C1293F" w:rsidP="007F0563">
      <w:pPr>
        <w:pStyle w:val="1"/>
        <w:ind w:firstLineChars="0" w:firstLine="0"/>
      </w:pPr>
      <w:bookmarkStart w:id="25" w:name="_Toc38058620"/>
      <w:r>
        <w:rPr>
          <w:rFonts w:hint="eastAsia"/>
        </w:rPr>
        <w:t>6</w:t>
      </w:r>
      <w:r w:rsidR="00C1462C">
        <w:rPr>
          <w:rFonts w:hint="eastAsia"/>
        </w:rPr>
        <w:t>．其它需求</w:t>
      </w:r>
      <w:bookmarkEnd w:id="25"/>
    </w:p>
    <w:p w14:paraId="206C568F" w14:textId="77777777" w:rsidR="001E48CF" w:rsidRPr="001E48CF" w:rsidRDefault="00C1293F" w:rsidP="007F0563">
      <w:pPr>
        <w:ind w:firstLineChars="0" w:firstLine="0"/>
      </w:pPr>
      <w:r>
        <w:rPr>
          <w:rFonts w:hint="eastAsia"/>
        </w:rPr>
        <w:t>无</w:t>
      </w:r>
    </w:p>
    <w:p w14:paraId="774168A3" w14:textId="77777777" w:rsidR="00C56B9F" w:rsidRPr="0083600C" w:rsidRDefault="00C56B9F" w:rsidP="007F0563">
      <w:pPr>
        <w:ind w:firstLineChars="0" w:firstLine="0"/>
      </w:pPr>
    </w:p>
    <w:sectPr w:rsidR="00C56B9F" w:rsidRPr="0083600C" w:rsidSect="006736F4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3A016" w14:textId="77777777" w:rsidR="004D47F8" w:rsidRDefault="004D47F8" w:rsidP="00E4158D">
      <w:pPr>
        <w:ind w:firstLine="480"/>
      </w:pPr>
      <w:r>
        <w:separator/>
      </w:r>
    </w:p>
  </w:endnote>
  <w:endnote w:type="continuationSeparator" w:id="0">
    <w:p w14:paraId="1B6D825C" w14:textId="77777777" w:rsidR="004D47F8" w:rsidRDefault="004D47F8" w:rsidP="00E4158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F62F7" w14:textId="77777777" w:rsidR="00C80843" w:rsidRDefault="00C80843" w:rsidP="0046456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5106960"/>
      <w:docPartObj>
        <w:docPartGallery w:val="Page Numbers (Bottom of Page)"/>
        <w:docPartUnique/>
      </w:docPartObj>
    </w:sdtPr>
    <w:sdtEndPr/>
    <w:sdtContent>
      <w:p w14:paraId="39561D6B" w14:textId="77777777" w:rsidR="00C80843" w:rsidRDefault="00C80843" w:rsidP="007F0563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B78" w:rsidRPr="008E7B78">
          <w:rPr>
            <w:noProof/>
            <w:lang w:val="zh-CN"/>
          </w:rPr>
          <w:t>8</w:t>
        </w:r>
        <w:r>
          <w:fldChar w:fldCharType="end"/>
        </w:r>
      </w:p>
    </w:sdtContent>
  </w:sdt>
  <w:p w14:paraId="37B356BB" w14:textId="77777777" w:rsidR="00C80843" w:rsidRDefault="00C80843" w:rsidP="00E4158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CC8D5" w14:textId="77777777" w:rsidR="00C80843" w:rsidRDefault="00C80843" w:rsidP="0046456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61564" w14:textId="77777777" w:rsidR="004D47F8" w:rsidRDefault="004D47F8" w:rsidP="00E4158D">
      <w:pPr>
        <w:ind w:firstLine="480"/>
      </w:pPr>
      <w:r>
        <w:separator/>
      </w:r>
    </w:p>
  </w:footnote>
  <w:footnote w:type="continuationSeparator" w:id="0">
    <w:p w14:paraId="6B5AC199" w14:textId="77777777" w:rsidR="004D47F8" w:rsidRDefault="004D47F8" w:rsidP="00E4158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A7980" w14:textId="77777777" w:rsidR="00C80843" w:rsidRDefault="00C80843" w:rsidP="0046456F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8ABA7" w14:textId="77777777" w:rsidR="00C80843" w:rsidRDefault="00C80843" w:rsidP="0046456F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FAB63" w14:textId="77777777" w:rsidR="00C80843" w:rsidRDefault="00C80843" w:rsidP="0046456F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6134096"/>
    <w:multiLevelType w:val="multilevel"/>
    <w:tmpl w:val="06134096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5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7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8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67F071E"/>
    <w:multiLevelType w:val="hybridMultilevel"/>
    <w:tmpl w:val="A27A977E"/>
    <w:lvl w:ilvl="0" w:tplc="563EDE52">
      <w:start w:val="1"/>
      <w:numFmt w:val="upperLetter"/>
      <w:lvlText w:val="%1．"/>
      <w:lvlJc w:val="left"/>
      <w:pPr>
        <w:ind w:left="1250" w:hanging="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7B46466"/>
    <w:multiLevelType w:val="hybridMultilevel"/>
    <w:tmpl w:val="10E0B848"/>
    <w:lvl w:ilvl="0" w:tplc="7398330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F6C0C51"/>
    <w:multiLevelType w:val="hybridMultilevel"/>
    <w:tmpl w:val="0128C5AE"/>
    <w:lvl w:ilvl="0" w:tplc="3A7E6C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F97CB0"/>
    <w:multiLevelType w:val="multilevel"/>
    <w:tmpl w:val="D18698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5" w15:restartNumberingAfterBreak="0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7" w15:restartNumberingAfterBreak="0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8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21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FD36B7F"/>
    <w:multiLevelType w:val="hybridMultilevel"/>
    <w:tmpl w:val="6C624458"/>
    <w:lvl w:ilvl="0" w:tplc="692090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6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9"/>
  </w:num>
  <w:num w:numId="4">
    <w:abstractNumId w:val="30"/>
  </w:num>
  <w:num w:numId="5">
    <w:abstractNumId w:val="4"/>
  </w:num>
  <w:num w:numId="6">
    <w:abstractNumId w:val="6"/>
  </w:num>
  <w:num w:numId="7">
    <w:abstractNumId w:val="23"/>
  </w:num>
  <w:num w:numId="8">
    <w:abstractNumId w:val="8"/>
  </w:num>
  <w:num w:numId="9">
    <w:abstractNumId w:val="5"/>
  </w:num>
  <w:num w:numId="10">
    <w:abstractNumId w:val="33"/>
  </w:num>
  <w:num w:numId="11">
    <w:abstractNumId w:val="28"/>
  </w:num>
  <w:num w:numId="12">
    <w:abstractNumId w:val="0"/>
  </w:num>
  <w:num w:numId="13">
    <w:abstractNumId w:val="32"/>
  </w:num>
  <w:num w:numId="14">
    <w:abstractNumId w:val="25"/>
  </w:num>
  <w:num w:numId="15">
    <w:abstractNumId w:val="7"/>
  </w:num>
  <w:num w:numId="16">
    <w:abstractNumId w:val="31"/>
  </w:num>
  <w:num w:numId="17">
    <w:abstractNumId w:val="3"/>
  </w:num>
  <w:num w:numId="18">
    <w:abstractNumId w:val="1"/>
  </w:num>
  <w:num w:numId="19">
    <w:abstractNumId w:val="9"/>
  </w:num>
  <w:num w:numId="20">
    <w:abstractNumId w:val="26"/>
  </w:num>
  <w:num w:numId="21">
    <w:abstractNumId w:val="14"/>
  </w:num>
  <w:num w:numId="22">
    <w:abstractNumId w:val="21"/>
  </w:num>
  <w:num w:numId="23">
    <w:abstractNumId w:val="22"/>
  </w:num>
  <w:num w:numId="24">
    <w:abstractNumId w:val="15"/>
  </w:num>
  <w:num w:numId="25">
    <w:abstractNumId w:val="27"/>
  </w:num>
  <w:num w:numId="26">
    <w:abstractNumId w:val="17"/>
  </w:num>
  <w:num w:numId="27">
    <w:abstractNumId w:val="29"/>
  </w:num>
  <w:num w:numId="28">
    <w:abstractNumId w:val="20"/>
  </w:num>
  <w:num w:numId="29">
    <w:abstractNumId w:val="16"/>
  </w:num>
  <w:num w:numId="30">
    <w:abstractNumId w:val="24"/>
  </w:num>
  <w:num w:numId="31">
    <w:abstractNumId w:val="10"/>
  </w:num>
  <w:num w:numId="32">
    <w:abstractNumId w:val="11"/>
  </w:num>
  <w:num w:numId="33">
    <w:abstractNumId w:val="13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6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9F"/>
    <w:rsid w:val="00013AE4"/>
    <w:rsid w:val="0001411D"/>
    <w:rsid w:val="00020CD1"/>
    <w:rsid w:val="00021F57"/>
    <w:rsid w:val="0002204A"/>
    <w:rsid w:val="00025422"/>
    <w:rsid w:val="000344BB"/>
    <w:rsid w:val="00040191"/>
    <w:rsid w:val="00053EEA"/>
    <w:rsid w:val="00054795"/>
    <w:rsid w:val="00056DE8"/>
    <w:rsid w:val="000578A9"/>
    <w:rsid w:val="00066323"/>
    <w:rsid w:val="000679D2"/>
    <w:rsid w:val="00070ACD"/>
    <w:rsid w:val="0008149C"/>
    <w:rsid w:val="0008297A"/>
    <w:rsid w:val="000A7C2F"/>
    <w:rsid w:val="000B18E2"/>
    <w:rsid w:val="000B69E8"/>
    <w:rsid w:val="000B7E56"/>
    <w:rsid w:val="000C27FD"/>
    <w:rsid w:val="000C286F"/>
    <w:rsid w:val="000C6A39"/>
    <w:rsid w:val="000D0D5C"/>
    <w:rsid w:val="000D3EEE"/>
    <w:rsid w:val="000E117A"/>
    <w:rsid w:val="000E71A3"/>
    <w:rsid w:val="000E7BA3"/>
    <w:rsid w:val="000F64B2"/>
    <w:rsid w:val="000F79CC"/>
    <w:rsid w:val="001013F0"/>
    <w:rsid w:val="00115216"/>
    <w:rsid w:val="00130811"/>
    <w:rsid w:val="0013438E"/>
    <w:rsid w:val="00136F9C"/>
    <w:rsid w:val="001432A0"/>
    <w:rsid w:val="00143A82"/>
    <w:rsid w:val="001450C1"/>
    <w:rsid w:val="001574D7"/>
    <w:rsid w:val="001607F1"/>
    <w:rsid w:val="00163301"/>
    <w:rsid w:val="00163C15"/>
    <w:rsid w:val="00165680"/>
    <w:rsid w:val="001705A9"/>
    <w:rsid w:val="001735EE"/>
    <w:rsid w:val="001745E9"/>
    <w:rsid w:val="00176D2A"/>
    <w:rsid w:val="001772BA"/>
    <w:rsid w:val="00181314"/>
    <w:rsid w:val="0018406B"/>
    <w:rsid w:val="001844E1"/>
    <w:rsid w:val="00184765"/>
    <w:rsid w:val="00187131"/>
    <w:rsid w:val="001926AB"/>
    <w:rsid w:val="00197CB1"/>
    <w:rsid w:val="001A684C"/>
    <w:rsid w:val="001B0A18"/>
    <w:rsid w:val="001B1694"/>
    <w:rsid w:val="001B3B63"/>
    <w:rsid w:val="001B44E5"/>
    <w:rsid w:val="001B5CD9"/>
    <w:rsid w:val="001C1E15"/>
    <w:rsid w:val="001C6B2D"/>
    <w:rsid w:val="001D23A5"/>
    <w:rsid w:val="001D28C9"/>
    <w:rsid w:val="001D5035"/>
    <w:rsid w:val="001E48CF"/>
    <w:rsid w:val="001E7464"/>
    <w:rsid w:val="001F1F98"/>
    <w:rsid w:val="001F3F08"/>
    <w:rsid w:val="001F4CE0"/>
    <w:rsid w:val="001F5FEE"/>
    <w:rsid w:val="00206DC1"/>
    <w:rsid w:val="00206ECC"/>
    <w:rsid w:val="002075CD"/>
    <w:rsid w:val="00210C30"/>
    <w:rsid w:val="00210D7E"/>
    <w:rsid w:val="0021262E"/>
    <w:rsid w:val="002135DB"/>
    <w:rsid w:val="00213D29"/>
    <w:rsid w:val="00221FDD"/>
    <w:rsid w:val="0022731C"/>
    <w:rsid w:val="002303CE"/>
    <w:rsid w:val="00233525"/>
    <w:rsid w:val="00235DE0"/>
    <w:rsid w:val="00237FFC"/>
    <w:rsid w:val="0024212F"/>
    <w:rsid w:val="00242DEB"/>
    <w:rsid w:val="002457A4"/>
    <w:rsid w:val="0025422C"/>
    <w:rsid w:val="00254FCC"/>
    <w:rsid w:val="00261EE2"/>
    <w:rsid w:val="00262499"/>
    <w:rsid w:val="00264ADB"/>
    <w:rsid w:val="00277EED"/>
    <w:rsid w:val="00281348"/>
    <w:rsid w:val="0028254D"/>
    <w:rsid w:val="002951C0"/>
    <w:rsid w:val="002A2611"/>
    <w:rsid w:val="002A6F4F"/>
    <w:rsid w:val="002A750C"/>
    <w:rsid w:val="002B0D81"/>
    <w:rsid w:val="002B28F8"/>
    <w:rsid w:val="002B7E5F"/>
    <w:rsid w:val="002C1CC3"/>
    <w:rsid w:val="002C38A1"/>
    <w:rsid w:val="002C5D6F"/>
    <w:rsid w:val="002D05FA"/>
    <w:rsid w:val="002D2773"/>
    <w:rsid w:val="002D2EE5"/>
    <w:rsid w:val="002E5318"/>
    <w:rsid w:val="00311738"/>
    <w:rsid w:val="003126CD"/>
    <w:rsid w:val="00312A08"/>
    <w:rsid w:val="00316F1F"/>
    <w:rsid w:val="0032012E"/>
    <w:rsid w:val="00320817"/>
    <w:rsid w:val="003269EB"/>
    <w:rsid w:val="00332093"/>
    <w:rsid w:val="00343433"/>
    <w:rsid w:val="00345B97"/>
    <w:rsid w:val="0034626C"/>
    <w:rsid w:val="003638B9"/>
    <w:rsid w:val="00374C3C"/>
    <w:rsid w:val="0037577B"/>
    <w:rsid w:val="0037588C"/>
    <w:rsid w:val="003776AB"/>
    <w:rsid w:val="003806AB"/>
    <w:rsid w:val="0038359A"/>
    <w:rsid w:val="00390132"/>
    <w:rsid w:val="003A36D6"/>
    <w:rsid w:val="003B2300"/>
    <w:rsid w:val="003B402C"/>
    <w:rsid w:val="003B4B1B"/>
    <w:rsid w:val="003B587F"/>
    <w:rsid w:val="003B58D3"/>
    <w:rsid w:val="003B6044"/>
    <w:rsid w:val="003B6B0F"/>
    <w:rsid w:val="003C1348"/>
    <w:rsid w:val="003C4E7D"/>
    <w:rsid w:val="003C652E"/>
    <w:rsid w:val="003C7BD2"/>
    <w:rsid w:val="003D41AB"/>
    <w:rsid w:val="003E6553"/>
    <w:rsid w:val="003E6AB4"/>
    <w:rsid w:val="003E6C3C"/>
    <w:rsid w:val="003E7F06"/>
    <w:rsid w:val="003F38AE"/>
    <w:rsid w:val="004019EC"/>
    <w:rsid w:val="0040653F"/>
    <w:rsid w:val="004113BA"/>
    <w:rsid w:val="004135D9"/>
    <w:rsid w:val="00416215"/>
    <w:rsid w:val="00416B84"/>
    <w:rsid w:val="00422A71"/>
    <w:rsid w:val="00424EAE"/>
    <w:rsid w:val="004306C8"/>
    <w:rsid w:val="00431702"/>
    <w:rsid w:val="00431F84"/>
    <w:rsid w:val="00432D24"/>
    <w:rsid w:val="00434757"/>
    <w:rsid w:val="0043659A"/>
    <w:rsid w:val="00437686"/>
    <w:rsid w:val="0044286B"/>
    <w:rsid w:val="00444DA8"/>
    <w:rsid w:val="00445DE8"/>
    <w:rsid w:val="00453EBA"/>
    <w:rsid w:val="00461B0B"/>
    <w:rsid w:val="004631F7"/>
    <w:rsid w:val="00464224"/>
    <w:rsid w:val="0046456F"/>
    <w:rsid w:val="0048307A"/>
    <w:rsid w:val="0048793A"/>
    <w:rsid w:val="004902AE"/>
    <w:rsid w:val="0049329F"/>
    <w:rsid w:val="00497E36"/>
    <w:rsid w:val="004A0F4F"/>
    <w:rsid w:val="004A3805"/>
    <w:rsid w:val="004A5CE5"/>
    <w:rsid w:val="004B0599"/>
    <w:rsid w:val="004B2D7F"/>
    <w:rsid w:val="004B590E"/>
    <w:rsid w:val="004C0780"/>
    <w:rsid w:val="004C293F"/>
    <w:rsid w:val="004C3FC6"/>
    <w:rsid w:val="004C4C5A"/>
    <w:rsid w:val="004D3101"/>
    <w:rsid w:val="004D47F8"/>
    <w:rsid w:val="004D5A5B"/>
    <w:rsid w:val="004F1913"/>
    <w:rsid w:val="00502B5A"/>
    <w:rsid w:val="00515399"/>
    <w:rsid w:val="0051783A"/>
    <w:rsid w:val="005233AF"/>
    <w:rsid w:val="00526507"/>
    <w:rsid w:val="005311EC"/>
    <w:rsid w:val="0053653B"/>
    <w:rsid w:val="00543987"/>
    <w:rsid w:val="00547FA4"/>
    <w:rsid w:val="005547CE"/>
    <w:rsid w:val="0056142A"/>
    <w:rsid w:val="00570730"/>
    <w:rsid w:val="00574670"/>
    <w:rsid w:val="00575567"/>
    <w:rsid w:val="00580E1D"/>
    <w:rsid w:val="00583838"/>
    <w:rsid w:val="00597222"/>
    <w:rsid w:val="005A1FA7"/>
    <w:rsid w:val="005A4212"/>
    <w:rsid w:val="005A4F63"/>
    <w:rsid w:val="005B65F1"/>
    <w:rsid w:val="005C1372"/>
    <w:rsid w:val="005C265E"/>
    <w:rsid w:val="005D20FA"/>
    <w:rsid w:val="005D35A3"/>
    <w:rsid w:val="005D5DEB"/>
    <w:rsid w:val="005D711A"/>
    <w:rsid w:val="005E7AA6"/>
    <w:rsid w:val="005F5D44"/>
    <w:rsid w:val="005F6257"/>
    <w:rsid w:val="00602E50"/>
    <w:rsid w:val="00617743"/>
    <w:rsid w:val="0062093F"/>
    <w:rsid w:val="00621A79"/>
    <w:rsid w:val="00635C58"/>
    <w:rsid w:val="0064500D"/>
    <w:rsid w:val="006465E6"/>
    <w:rsid w:val="006473E7"/>
    <w:rsid w:val="006662AE"/>
    <w:rsid w:val="0067277B"/>
    <w:rsid w:val="006736F4"/>
    <w:rsid w:val="006817FF"/>
    <w:rsid w:val="00681F6F"/>
    <w:rsid w:val="006846DC"/>
    <w:rsid w:val="006910EF"/>
    <w:rsid w:val="006933EF"/>
    <w:rsid w:val="006A2CCE"/>
    <w:rsid w:val="006A3769"/>
    <w:rsid w:val="006B0AF0"/>
    <w:rsid w:val="006B1DE4"/>
    <w:rsid w:val="006B78EB"/>
    <w:rsid w:val="006C198A"/>
    <w:rsid w:val="006C1D68"/>
    <w:rsid w:val="006C3B93"/>
    <w:rsid w:val="006D067E"/>
    <w:rsid w:val="006D2953"/>
    <w:rsid w:val="006D4FF0"/>
    <w:rsid w:val="006D5EF2"/>
    <w:rsid w:val="006E5D84"/>
    <w:rsid w:val="006F1132"/>
    <w:rsid w:val="006F3C77"/>
    <w:rsid w:val="00700F24"/>
    <w:rsid w:val="00703CD2"/>
    <w:rsid w:val="00705A31"/>
    <w:rsid w:val="0071323A"/>
    <w:rsid w:val="0071463F"/>
    <w:rsid w:val="00715A35"/>
    <w:rsid w:val="00716A95"/>
    <w:rsid w:val="00726841"/>
    <w:rsid w:val="00726CE5"/>
    <w:rsid w:val="007272F8"/>
    <w:rsid w:val="0074104C"/>
    <w:rsid w:val="00742821"/>
    <w:rsid w:val="00744043"/>
    <w:rsid w:val="0074726C"/>
    <w:rsid w:val="00747EA6"/>
    <w:rsid w:val="007519E3"/>
    <w:rsid w:val="00751D1D"/>
    <w:rsid w:val="00756FB7"/>
    <w:rsid w:val="00766850"/>
    <w:rsid w:val="00770896"/>
    <w:rsid w:val="0078096E"/>
    <w:rsid w:val="007859EE"/>
    <w:rsid w:val="00793656"/>
    <w:rsid w:val="007B639E"/>
    <w:rsid w:val="007C176C"/>
    <w:rsid w:val="007C6428"/>
    <w:rsid w:val="007D58C5"/>
    <w:rsid w:val="007E2DC1"/>
    <w:rsid w:val="007F0563"/>
    <w:rsid w:val="007F148D"/>
    <w:rsid w:val="007F7F3F"/>
    <w:rsid w:val="00801D80"/>
    <w:rsid w:val="00805F33"/>
    <w:rsid w:val="00811D8C"/>
    <w:rsid w:val="00812148"/>
    <w:rsid w:val="00814762"/>
    <w:rsid w:val="00820033"/>
    <w:rsid w:val="00822240"/>
    <w:rsid w:val="00823DEE"/>
    <w:rsid w:val="00830881"/>
    <w:rsid w:val="00831559"/>
    <w:rsid w:val="008319FB"/>
    <w:rsid w:val="0083600C"/>
    <w:rsid w:val="00836F4D"/>
    <w:rsid w:val="00841510"/>
    <w:rsid w:val="0084224F"/>
    <w:rsid w:val="00852951"/>
    <w:rsid w:val="00855680"/>
    <w:rsid w:val="00856F42"/>
    <w:rsid w:val="00863747"/>
    <w:rsid w:val="008656EC"/>
    <w:rsid w:val="00876D4C"/>
    <w:rsid w:val="0088238F"/>
    <w:rsid w:val="0088675E"/>
    <w:rsid w:val="008870E9"/>
    <w:rsid w:val="00894375"/>
    <w:rsid w:val="008967E3"/>
    <w:rsid w:val="008A37E4"/>
    <w:rsid w:val="008A4DCC"/>
    <w:rsid w:val="008A7BFA"/>
    <w:rsid w:val="008B1843"/>
    <w:rsid w:val="008B20EB"/>
    <w:rsid w:val="008C7327"/>
    <w:rsid w:val="008C7639"/>
    <w:rsid w:val="008D055F"/>
    <w:rsid w:val="008E4FD1"/>
    <w:rsid w:val="008E50B0"/>
    <w:rsid w:val="008E6A01"/>
    <w:rsid w:val="008E7B78"/>
    <w:rsid w:val="008F47C9"/>
    <w:rsid w:val="008F4D48"/>
    <w:rsid w:val="008F5A17"/>
    <w:rsid w:val="00900092"/>
    <w:rsid w:val="009247D5"/>
    <w:rsid w:val="00931197"/>
    <w:rsid w:val="00935287"/>
    <w:rsid w:val="00941BF8"/>
    <w:rsid w:val="00944A30"/>
    <w:rsid w:val="009454EB"/>
    <w:rsid w:val="0095731D"/>
    <w:rsid w:val="0096012E"/>
    <w:rsid w:val="009608B0"/>
    <w:rsid w:val="00963C5C"/>
    <w:rsid w:val="0096564D"/>
    <w:rsid w:val="00971C56"/>
    <w:rsid w:val="009726FA"/>
    <w:rsid w:val="009738D1"/>
    <w:rsid w:val="00980F6A"/>
    <w:rsid w:val="009854E3"/>
    <w:rsid w:val="009854EF"/>
    <w:rsid w:val="009869CA"/>
    <w:rsid w:val="0098733B"/>
    <w:rsid w:val="00991A1A"/>
    <w:rsid w:val="00994F6A"/>
    <w:rsid w:val="00995B7F"/>
    <w:rsid w:val="00997126"/>
    <w:rsid w:val="009A3BA2"/>
    <w:rsid w:val="009A620C"/>
    <w:rsid w:val="009A71E6"/>
    <w:rsid w:val="009B0730"/>
    <w:rsid w:val="009B3839"/>
    <w:rsid w:val="009B4E13"/>
    <w:rsid w:val="009C3CE4"/>
    <w:rsid w:val="009C65D4"/>
    <w:rsid w:val="009D6CC6"/>
    <w:rsid w:val="009E3F91"/>
    <w:rsid w:val="009E4129"/>
    <w:rsid w:val="009E523A"/>
    <w:rsid w:val="00A006A3"/>
    <w:rsid w:val="00A02C8D"/>
    <w:rsid w:val="00A11795"/>
    <w:rsid w:val="00A225DF"/>
    <w:rsid w:val="00A22643"/>
    <w:rsid w:val="00A23439"/>
    <w:rsid w:val="00A24C43"/>
    <w:rsid w:val="00A30906"/>
    <w:rsid w:val="00A31380"/>
    <w:rsid w:val="00A40564"/>
    <w:rsid w:val="00A410BE"/>
    <w:rsid w:val="00A42770"/>
    <w:rsid w:val="00A513AD"/>
    <w:rsid w:val="00A610F1"/>
    <w:rsid w:val="00A64E69"/>
    <w:rsid w:val="00A654DE"/>
    <w:rsid w:val="00A67644"/>
    <w:rsid w:val="00A708BE"/>
    <w:rsid w:val="00A70FF0"/>
    <w:rsid w:val="00A71B49"/>
    <w:rsid w:val="00A72294"/>
    <w:rsid w:val="00A749A6"/>
    <w:rsid w:val="00A816DF"/>
    <w:rsid w:val="00A8198B"/>
    <w:rsid w:val="00A84423"/>
    <w:rsid w:val="00A85C07"/>
    <w:rsid w:val="00A90AD6"/>
    <w:rsid w:val="00AA40AE"/>
    <w:rsid w:val="00AA5522"/>
    <w:rsid w:val="00AA6FD9"/>
    <w:rsid w:val="00AB67E4"/>
    <w:rsid w:val="00AD24AD"/>
    <w:rsid w:val="00AD6C3F"/>
    <w:rsid w:val="00AE34FB"/>
    <w:rsid w:val="00AE5526"/>
    <w:rsid w:val="00AE776F"/>
    <w:rsid w:val="00AF222D"/>
    <w:rsid w:val="00B01E6A"/>
    <w:rsid w:val="00B06E9F"/>
    <w:rsid w:val="00B0747B"/>
    <w:rsid w:val="00B1293A"/>
    <w:rsid w:val="00B13CE2"/>
    <w:rsid w:val="00B17B5D"/>
    <w:rsid w:val="00B21BC9"/>
    <w:rsid w:val="00B23CDE"/>
    <w:rsid w:val="00B25AC0"/>
    <w:rsid w:val="00B30720"/>
    <w:rsid w:val="00B34884"/>
    <w:rsid w:val="00B35634"/>
    <w:rsid w:val="00B45CF6"/>
    <w:rsid w:val="00B51A39"/>
    <w:rsid w:val="00B57626"/>
    <w:rsid w:val="00B70BFC"/>
    <w:rsid w:val="00B76548"/>
    <w:rsid w:val="00B76805"/>
    <w:rsid w:val="00B807E6"/>
    <w:rsid w:val="00B832B3"/>
    <w:rsid w:val="00B84D55"/>
    <w:rsid w:val="00B871E8"/>
    <w:rsid w:val="00B9131E"/>
    <w:rsid w:val="00BB011C"/>
    <w:rsid w:val="00BB1CF1"/>
    <w:rsid w:val="00BB7D6C"/>
    <w:rsid w:val="00BC02AE"/>
    <w:rsid w:val="00BC186B"/>
    <w:rsid w:val="00BC2959"/>
    <w:rsid w:val="00BC5174"/>
    <w:rsid w:val="00BC59DC"/>
    <w:rsid w:val="00BD6DD6"/>
    <w:rsid w:val="00BE1E0A"/>
    <w:rsid w:val="00BE5CE0"/>
    <w:rsid w:val="00BE5E68"/>
    <w:rsid w:val="00BE5F00"/>
    <w:rsid w:val="00BE6E11"/>
    <w:rsid w:val="00BF227B"/>
    <w:rsid w:val="00BF5B1A"/>
    <w:rsid w:val="00C114A5"/>
    <w:rsid w:val="00C1293F"/>
    <w:rsid w:val="00C1462C"/>
    <w:rsid w:val="00C158FD"/>
    <w:rsid w:val="00C16F3D"/>
    <w:rsid w:val="00C21097"/>
    <w:rsid w:val="00C247EB"/>
    <w:rsid w:val="00C37CAB"/>
    <w:rsid w:val="00C37E82"/>
    <w:rsid w:val="00C43480"/>
    <w:rsid w:val="00C5179C"/>
    <w:rsid w:val="00C53CC3"/>
    <w:rsid w:val="00C53FEF"/>
    <w:rsid w:val="00C56B9F"/>
    <w:rsid w:val="00C56FFF"/>
    <w:rsid w:val="00C6051C"/>
    <w:rsid w:val="00C71A7B"/>
    <w:rsid w:val="00C739BB"/>
    <w:rsid w:val="00C75B62"/>
    <w:rsid w:val="00C80843"/>
    <w:rsid w:val="00C90A91"/>
    <w:rsid w:val="00C926C2"/>
    <w:rsid w:val="00C944D7"/>
    <w:rsid w:val="00C94933"/>
    <w:rsid w:val="00C9764C"/>
    <w:rsid w:val="00CA0289"/>
    <w:rsid w:val="00CB02DF"/>
    <w:rsid w:val="00CB1FEE"/>
    <w:rsid w:val="00CB3BEA"/>
    <w:rsid w:val="00CB4A6C"/>
    <w:rsid w:val="00CD0720"/>
    <w:rsid w:val="00CD2701"/>
    <w:rsid w:val="00CE2D60"/>
    <w:rsid w:val="00CE43C6"/>
    <w:rsid w:val="00CE5C85"/>
    <w:rsid w:val="00CE6D0A"/>
    <w:rsid w:val="00CF04F0"/>
    <w:rsid w:val="00CF5164"/>
    <w:rsid w:val="00D00089"/>
    <w:rsid w:val="00D00AF1"/>
    <w:rsid w:val="00D02B04"/>
    <w:rsid w:val="00D05D87"/>
    <w:rsid w:val="00D102C3"/>
    <w:rsid w:val="00D304DA"/>
    <w:rsid w:val="00D32110"/>
    <w:rsid w:val="00D32CF7"/>
    <w:rsid w:val="00D35F03"/>
    <w:rsid w:val="00D37589"/>
    <w:rsid w:val="00D4394E"/>
    <w:rsid w:val="00D46E22"/>
    <w:rsid w:val="00D5066A"/>
    <w:rsid w:val="00D512AC"/>
    <w:rsid w:val="00D53D15"/>
    <w:rsid w:val="00D55A4F"/>
    <w:rsid w:val="00D6183A"/>
    <w:rsid w:val="00D6187A"/>
    <w:rsid w:val="00D63913"/>
    <w:rsid w:val="00D6395D"/>
    <w:rsid w:val="00D66607"/>
    <w:rsid w:val="00D762A4"/>
    <w:rsid w:val="00D765A0"/>
    <w:rsid w:val="00D8012F"/>
    <w:rsid w:val="00D808C9"/>
    <w:rsid w:val="00D809F3"/>
    <w:rsid w:val="00D82C3A"/>
    <w:rsid w:val="00D856FB"/>
    <w:rsid w:val="00D91BC8"/>
    <w:rsid w:val="00D94D11"/>
    <w:rsid w:val="00D95A2D"/>
    <w:rsid w:val="00D95B62"/>
    <w:rsid w:val="00D9660A"/>
    <w:rsid w:val="00DA331A"/>
    <w:rsid w:val="00DA39E8"/>
    <w:rsid w:val="00DA56D2"/>
    <w:rsid w:val="00DB38F2"/>
    <w:rsid w:val="00DB48E7"/>
    <w:rsid w:val="00DB792E"/>
    <w:rsid w:val="00DC4C2A"/>
    <w:rsid w:val="00DC5BB5"/>
    <w:rsid w:val="00DC7476"/>
    <w:rsid w:val="00DD1145"/>
    <w:rsid w:val="00DD4D24"/>
    <w:rsid w:val="00DE2DD8"/>
    <w:rsid w:val="00DE3EBC"/>
    <w:rsid w:val="00DE4422"/>
    <w:rsid w:val="00DE7F27"/>
    <w:rsid w:val="00DF27B2"/>
    <w:rsid w:val="00E02E9A"/>
    <w:rsid w:val="00E03DDA"/>
    <w:rsid w:val="00E05D79"/>
    <w:rsid w:val="00E1590C"/>
    <w:rsid w:val="00E17B4B"/>
    <w:rsid w:val="00E2425E"/>
    <w:rsid w:val="00E26B10"/>
    <w:rsid w:val="00E320C5"/>
    <w:rsid w:val="00E337AF"/>
    <w:rsid w:val="00E33AAE"/>
    <w:rsid w:val="00E4158D"/>
    <w:rsid w:val="00E41ADD"/>
    <w:rsid w:val="00E47B34"/>
    <w:rsid w:val="00E54D78"/>
    <w:rsid w:val="00E66EEA"/>
    <w:rsid w:val="00E72C60"/>
    <w:rsid w:val="00E74361"/>
    <w:rsid w:val="00E77B61"/>
    <w:rsid w:val="00E85390"/>
    <w:rsid w:val="00E91010"/>
    <w:rsid w:val="00E96964"/>
    <w:rsid w:val="00EA2A54"/>
    <w:rsid w:val="00EB3C71"/>
    <w:rsid w:val="00EC613D"/>
    <w:rsid w:val="00ED34E4"/>
    <w:rsid w:val="00EE1DA3"/>
    <w:rsid w:val="00EE5C89"/>
    <w:rsid w:val="00EF2272"/>
    <w:rsid w:val="00EF292F"/>
    <w:rsid w:val="00EF7191"/>
    <w:rsid w:val="00F0217D"/>
    <w:rsid w:val="00F165C6"/>
    <w:rsid w:val="00F208C2"/>
    <w:rsid w:val="00F20E56"/>
    <w:rsid w:val="00F23742"/>
    <w:rsid w:val="00F31F8F"/>
    <w:rsid w:val="00F335A6"/>
    <w:rsid w:val="00F34DE4"/>
    <w:rsid w:val="00F35F4D"/>
    <w:rsid w:val="00F3736B"/>
    <w:rsid w:val="00F50FE2"/>
    <w:rsid w:val="00F54294"/>
    <w:rsid w:val="00F549BF"/>
    <w:rsid w:val="00F60CDD"/>
    <w:rsid w:val="00F702CB"/>
    <w:rsid w:val="00F702E8"/>
    <w:rsid w:val="00F70DF1"/>
    <w:rsid w:val="00F74288"/>
    <w:rsid w:val="00F7594C"/>
    <w:rsid w:val="00F86755"/>
    <w:rsid w:val="00F941B2"/>
    <w:rsid w:val="00F94218"/>
    <w:rsid w:val="00F9482B"/>
    <w:rsid w:val="00F94919"/>
    <w:rsid w:val="00FA4041"/>
    <w:rsid w:val="00FA64CB"/>
    <w:rsid w:val="00FB32AB"/>
    <w:rsid w:val="00FB5D83"/>
    <w:rsid w:val="00FB62D4"/>
    <w:rsid w:val="00FB7E94"/>
    <w:rsid w:val="00FC4D2F"/>
    <w:rsid w:val="00FD2B59"/>
    <w:rsid w:val="00FE12A7"/>
    <w:rsid w:val="00FF0405"/>
    <w:rsid w:val="00FF132C"/>
    <w:rsid w:val="00FF4B6B"/>
    <w:rsid w:val="00FF6C8E"/>
    <w:rsid w:val="00FF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971224"/>
  <w15:docId w15:val="{0825F268-E27F-457C-B456-1D94F3F5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563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7F0563"/>
    <w:pPr>
      <w:keepNext/>
      <w:keepLines/>
      <w:spacing w:before="120" w:after="1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F0563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rsid w:val="00374C3C"/>
    <w:pPr>
      <w:tabs>
        <w:tab w:val="right" w:leader="dot" w:pos="8296"/>
      </w:tabs>
      <w:ind w:firstLineChars="0" w:firstLine="0"/>
    </w:pPr>
  </w:style>
  <w:style w:type="paragraph" w:styleId="TOC2">
    <w:name w:val="toc 2"/>
    <w:basedOn w:val="a"/>
    <w:next w:val="a"/>
    <w:autoRedefine/>
    <w:semiHidden/>
    <w:rsid w:val="00374C3C"/>
    <w:pPr>
      <w:tabs>
        <w:tab w:val="right" w:leader="dot" w:pos="8296"/>
      </w:tabs>
      <w:ind w:leftChars="178" w:left="480" w:hangingChars="22" w:hanging="53"/>
    </w:pPr>
  </w:style>
  <w:style w:type="paragraph" w:styleId="TOC3">
    <w:name w:val="toc 3"/>
    <w:basedOn w:val="a"/>
    <w:next w:val="a"/>
    <w:autoRedefine/>
    <w:semiHidden/>
    <w:rsid w:val="00374C3C"/>
    <w:pPr>
      <w:tabs>
        <w:tab w:val="right" w:leader="dot" w:pos="8296"/>
      </w:tabs>
      <w:ind w:leftChars="400" w:left="960" w:firstLineChars="13" w:firstLine="31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"/>
    <w:basedOn w:val="a"/>
    <w:semiHidden/>
    <w:rPr>
      <w:color w:val="FF0000"/>
    </w:rPr>
  </w:style>
  <w:style w:type="paragraph" w:styleId="a8">
    <w:name w:val="Body Text Indent"/>
    <w:basedOn w:val="a"/>
    <w:semiHidden/>
    <w:pPr>
      <w:ind w:leftChars="372" w:left="781" w:firstLine="420"/>
    </w:pPr>
  </w:style>
  <w:style w:type="character" w:customStyle="1" w:styleId="a9">
    <w:name w:val="无间隔 字符"/>
    <w:basedOn w:val="a0"/>
    <w:link w:val="aa"/>
    <w:uiPriority w:val="1"/>
    <w:locked/>
    <w:rsid w:val="00D32CF7"/>
    <w:rPr>
      <w:rFonts w:asciiTheme="minorHAnsi" w:eastAsiaTheme="minorEastAsia" w:hAnsiTheme="minorHAnsi" w:cstheme="minorBidi"/>
      <w:sz w:val="22"/>
      <w:szCs w:val="22"/>
    </w:rPr>
  </w:style>
  <w:style w:type="paragraph" w:styleId="aa">
    <w:name w:val="No Spacing"/>
    <w:link w:val="a9"/>
    <w:uiPriority w:val="1"/>
    <w:qFormat/>
    <w:rsid w:val="00D32CF7"/>
    <w:rPr>
      <w:rFonts w:asciiTheme="minorHAnsi" w:eastAsiaTheme="minorEastAsia" w:hAnsiTheme="minorHAnsi" w:cstheme="minorBidi"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D32CF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32CF7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0730"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7F056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C926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C926C2"/>
    <w:rPr>
      <w:rFonts w:ascii="宋体" w:hAnsi="宋体" w:cs="宋体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B832B3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B832B3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B832B3"/>
    <w:rPr>
      <w:kern w:val="2"/>
      <w:sz w:val="24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832B3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B832B3"/>
    <w:rPr>
      <w:b/>
      <w:bCs/>
      <w:kern w:val="2"/>
      <w:sz w:val="24"/>
      <w:szCs w:val="24"/>
    </w:rPr>
  </w:style>
  <w:style w:type="paragraph" w:styleId="af2">
    <w:name w:val="List Paragraph"/>
    <w:basedOn w:val="a"/>
    <w:uiPriority w:val="34"/>
    <w:qFormat/>
    <w:rsid w:val="00B23CDE"/>
    <w:pPr>
      <w:ind w:firstLine="420"/>
    </w:pPr>
  </w:style>
  <w:style w:type="table" w:styleId="af3">
    <w:name w:val="Table Grid"/>
    <w:basedOn w:val="a1"/>
    <w:uiPriority w:val="59"/>
    <w:qFormat/>
    <w:rsid w:val="008B1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719;&#20214;&#24320;&#21457;&#25991;&#26723;&#27169;&#26495;&#65288;&#20840;&#22871;&#65289;\&#19977;&#12289;&#38656;&#27714;&#35268;&#26684;&#35828;&#26126;&#20070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5A550E1EDD1464195B7C4D47D88BC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EA3DBF-DC8B-4230-88BD-B9E36CAA90A2}"/>
      </w:docPartPr>
      <w:docPartBody>
        <w:p w:rsidR="00494444" w:rsidRDefault="00F87E7B" w:rsidP="00F87E7B">
          <w:pPr>
            <w:pStyle w:val="C5A550E1EDD1464195B7C4D47D88BCFE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 w:hint="eastAsia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8841224CBBF64478AB2546E3D1102E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94CA9A-BFE1-4EF5-A8A4-D7E5FD3EB5C8}"/>
      </w:docPartPr>
      <w:docPartBody>
        <w:p w:rsidR="00494444" w:rsidRDefault="00F87E7B" w:rsidP="00F87E7B">
          <w:pPr>
            <w:pStyle w:val="8841224CBBF64478AB2546E3D1102E6F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 w:hint="eastAsia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7E7B"/>
    <w:rsid w:val="002131AA"/>
    <w:rsid w:val="002657C4"/>
    <w:rsid w:val="0029185D"/>
    <w:rsid w:val="002A1D49"/>
    <w:rsid w:val="002C3545"/>
    <w:rsid w:val="003043AE"/>
    <w:rsid w:val="003618B2"/>
    <w:rsid w:val="00494444"/>
    <w:rsid w:val="004B6505"/>
    <w:rsid w:val="004E374A"/>
    <w:rsid w:val="0058053C"/>
    <w:rsid w:val="006548FA"/>
    <w:rsid w:val="006D5DE3"/>
    <w:rsid w:val="00815CEA"/>
    <w:rsid w:val="00845BAE"/>
    <w:rsid w:val="00993C5A"/>
    <w:rsid w:val="00A36D76"/>
    <w:rsid w:val="00A9682B"/>
    <w:rsid w:val="00B041AF"/>
    <w:rsid w:val="00BA44ED"/>
    <w:rsid w:val="00BA520A"/>
    <w:rsid w:val="00C03DD3"/>
    <w:rsid w:val="00C30532"/>
    <w:rsid w:val="00CA774A"/>
    <w:rsid w:val="00CC0F3A"/>
    <w:rsid w:val="00CD026A"/>
    <w:rsid w:val="00E52523"/>
    <w:rsid w:val="00F87E7B"/>
    <w:rsid w:val="00FD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A550E1EDD1464195B7C4D47D88BCFE">
    <w:name w:val="C5A550E1EDD1464195B7C4D47D88BCFE"/>
    <w:rsid w:val="00F87E7B"/>
    <w:pPr>
      <w:widowControl w:val="0"/>
      <w:jc w:val="both"/>
    </w:pPr>
  </w:style>
  <w:style w:type="paragraph" w:customStyle="1" w:styleId="8841224CBBF64478AB2546E3D1102E6F">
    <w:name w:val="8841224CBBF64478AB2546E3D1102E6F"/>
    <w:rsid w:val="00F87E7B"/>
    <w:pPr>
      <w:widowControl w:val="0"/>
      <w:jc w:val="both"/>
    </w:pPr>
  </w:style>
  <w:style w:type="paragraph" w:customStyle="1" w:styleId="148A517D3ACB4AD1AAD8B5DAE2E7DC87">
    <w:name w:val="148A517D3ACB4AD1AAD8B5DAE2E7DC87"/>
    <w:rsid w:val="00F87E7B"/>
    <w:pPr>
      <w:widowControl w:val="0"/>
      <w:jc w:val="both"/>
    </w:pPr>
  </w:style>
  <w:style w:type="paragraph" w:customStyle="1" w:styleId="A9D87FCA51444C73983AF378BECBCB44">
    <w:name w:val="A9D87FCA51444C73983AF378BECBCB44"/>
    <w:rsid w:val="002657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6EBA8-2B88-E940-A4BC-B49659D4A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D:\软件开发文档模板（全套）\三、需求规格说明书.dot</Template>
  <TotalTime>0</TotalTime>
  <Pages>11</Pages>
  <Words>1994</Words>
  <Characters>3910</Characters>
  <Application>Microsoft Office Word</Application>
  <DocSecurity>0</DocSecurity>
  <Lines>651</Lines>
  <Paragraphs>368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需求规格说明书</vt:lpstr>
      <vt:lpstr>三、需求规格说明书</vt:lpstr>
    </vt:vector>
  </TitlesOfParts>
  <Company>北京北大天正科技发展有限公司</Company>
  <LinksUpToDate>false</LinksUpToDate>
  <CharactersWithSpaces>5536</CharactersWithSpaces>
  <SharedDoc>false</SharedDoc>
  <HLinks>
    <vt:vector size="168" baseType="variant">
      <vt:variant>
        <vt:i4>1572927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_Toc506358949</vt:lpwstr>
      </vt:variant>
      <vt:variant>
        <vt:i4>1572927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_Toc506358948</vt:lpwstr>
      </vt:variant>
      <vt:variant>
        <vt:i4>1572927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_Toc506358947</vt:lpwstr>
      </vt:variant>
      <vt:variant>
        <vt:i4>1572927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_Toc506358946</vt:lpwstr>
      </vt:variant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_Toc506358945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_Toc506358944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_Toc506358943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_Toc506358942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_Toc506358941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_Toc506358940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_Toc506358939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_Toc506358938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_Toc506358937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_Toc506358936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_Toc506358935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_Toc506358934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_Toc506358933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_Toc506358932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_Toc506358931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_Toc506358930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_Toc506358929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_Toc506358928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_Toc506358927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_Toc506358926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_Toc506358925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_Toc506358924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_Toc506358923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_Toc506358922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</dc:title>
  <dc:subject>文件解析服务端模块</dc:subject>
  <dc:creator>Yves</dc:creator>
  <cp:lastModifiedBy>郭 超</cp:lastModifiedBy>
  <cp:revision>3</cp:revision>
  <cp:lastPrinted>2001-02-09T04:16:00Z</cp:lastPrinted>
  <dcterms:created xsi:type="dcterms:W3CDTF">2020-04-29T10:12:00Z</dcterms:created>
  <dcterms:modified xsi:type="dcterms:W3CDTF">2020-04-29T10:13:00Z</dcterms:modified>
</cp:coreProperties>
</file>